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A3" w:rsidRDefault="0022748F" w:rsidP="004901BC">
      <w:pPr>
        <w:pStyle w:val="berschrift1"/>
      </w:pPr>
      <w:r>
        <w:t>Abweichung der Spezifikation:</w:t>
      </w:r>
      <w:r w:rsidR="00E777A3">
        <w:t xml:space="preserve"> </w:t>
      </w:r>
    </w:p>
    <w:p w:rsidR="00AF2C87" w:rsidRDefault="00AF2C87" w:rsidP="00AF2C87">
      <w:pPr>
        <w:pStyle w:val="Listenabsatz"/>
      </w:pPr>
      <w:r>
        <w:t>Turniermodus</w:t>
      </w:r>
    </w:p>
    <w:p w:rsidR="00E777A3" w:rsidRDefault="00E777A3" w:rsidP="00E777A3">
      <w:pPr>
        <w:pStyle w:val="Listenabsatz"/>
        <w:numPr>
          <w:ilvl w:val="0"/>
          <w:numId w:val="0"/>
        </w:numPr>
        <w:ind w:left="360"/>
      </w:pPr>
      <w:r>
        <w:t xml:space="preserve">FXML steht, Klasse wurde vorbereitet aber für die </w:t>
      </w:r>
      <w:r w:rsidR="004901BC">
        <w:t xml:space="preserve">Implementierung der </w:t>
      </w:r>
      <w:r>
        <w:t xml:space="preserve">Logik </w:t>
      </w:r>
      <w:r w:rsidR="004901BC">
        <w:t xml:space="preserve">hatten wir </w:t>
      </w:r>
      <w:r>
        <w:t>zu wenig Zeit</w:t>
      </w:r>
      <w:r w:rsidR="004901BC">
        <w:t xml:space="preserve"> </w:t>
      </w:r>
      <w:r w:rsidR="004901BC">
        <w:t>zur Verfügung</w:t>
      </w:r>
      <w:r w:rsidR="004901BC">
        <w:t>.</w:t>
      </w:r>
    </w:p>
    <w:p w:rsidR="00AF2C87" w:rsidRDefault="00AF2C87" w:rsidP="00AF2C87">
      <w:pPr>
        <w:pStyle w:val="Listenabsatz"/>
      </w:pPr>
      <w:r>
        <w:t>Einfache KI als Gegner</w:t>
      </w:r>
    </w:p>
    <w:p w:rsidR="004C0EF8" w:rsidRDefault="00E777A3" w:rsidP="004901BC">
      <w:pPr>
        <w:pStyle w:val="Listenabsatz"/>
        <w:numPr>
          <w:ilvl w:val="0"/>
          <w:numId w:val="0"/>
        </w:numPr>
        <w:ind w:left="360"/>
      </w:pPr>
      <w:r>
        <w:t xml:space="preserve">FXML steht, Klasse wurde vorbereitet aber für die </w:t>
      </w:r>
      <w:r w:rsidR="004901BC">
        <w:t xml:space="preserve">Implementierung der </w:t>
      </w:r>
      <w:r>
        <w:t xml:space="preserve">Logik </w:t>
      </w:r>
      <w:r w:rsidR="004901BC">
        <w:t>hatten wir</w:t>
      </w:r>
      <w:r>
        <w:t xml:space="preserve"> zu wenig Zeit</w:t>
      </w:r>
      <w:r w:rsidR="004901BC">
        <w:t xml:space="preserve"> zur Verfügung.</w:t>
      </w:r>
    </w:p>
    <w:p w:rsidR="004C0EF8" w:rsidRDefault="004C0EF8" w:rsidP="004C0EF8">
      <w:pPr>
        <w:pStyle w:val="berschrift1"/>
      </w:pPr>
      <w:r>
        <w:t>Gedanken zum Testen:</w:t>
      </w:r>
    </w:p>
    <w:p w:rsidR="004C0EF8" w:rsidRDefault="004C0EF8" w:rsidP="004C0EF8">
      <w:r>
        <w:t>Wir würden das Projekt nach folgenden Testfällen testen: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454"/>
      </w:tblGrid>
      <w:tr w:rsidR="004C0EF8" w:rsidTr="004C0EF8">
        <w:tc>
          <w:tcPr>
            <w:tcW w:w="4606" w:type="dxa"/>
          </w:tcPr>
          <w:p w:rsidR="004C0EF8" w:rsidRPr="006814F3" w:rsidRDefault="004C0EF8" w:rsidP="004C0EF8">
            <w:pPr>
              <w:pStyle w:val="Listenabsatz"/>
              <w:numPr>
                <w:ilvl w:val="0"/>
                <w:numId w:val="0"/>
              </w:numPr>
              <w:rPr>
                <w:b/>
              </w:rPr>
            </w:pPr>
            <w:r w:rsidRPr="006814F3">
              <w:rPr>
                <w:b/>
              </w:rPr>
              <w:t xml:space="preserve">Test </w:t>
            </w:r>
            <w:proofErr w:type="spellStart"/>
            <w:r w:rsidRPr="006814F3">
              <w:rPr>
                <w:b/>
              </w:rPr>
              <w:t>case</w:t>
            </w:r>
            <w:proofErr w:type="spellEnd"/>
          </w:p>
        </w:tc>
        <w:tc>
          <w:tcPr>
            <w:tcW w:w="4606" w:type="dxa"/>
          </w:tcPr>
          <w:p w:rsidR="004C0EF8" w:rsidRPr="006814F3" w:rsidRDefault="004C0EF8" w:rsidP="004C0EF8">
            <w:pPr>
              <w:pStyle w:val="Listenabsatz"/>
              <w:numPr>
                <w:ilvl w:val="0"/>
                <w:numId w:val="0"/>
              </w:numPr>
              <w:rPr>
                <w:b/>
              </w:rPr>
            </w:pPr>
            <w:proofErr w:type="spellStart"/>
            <w:r w:rsidRPr="006814F3">
              <w:rPr>
                <w:b/>
              </w:rPr>
              <w:t>Expected</w:t>
            </w:r>
            <w:proofErr w:type="spellEnd"/>
            <w:r w:rsidRPr="006814F3">
              <w:rPr>
                <w:b/>
              </w:rPr>
              <w:t xml:space="preserve"> Value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ind w:left="360" w:hanging="360"/>
            </w:pPr>
            <w:r>
              <w:t>Werden alle Mühlen erkannt?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821945">
            <w:pPr>
              <w:pStyle w:val="Listenabsatz"/>
              <w:numPr>
                <w:ilvl w:val="0"/>
                <w:numId w:val="0"/>
              </w:numPr>
            </w:pPr>
            <w:r>
              <w:t>Kann man einen Stein entfernen wenn man eine Mühle gemacht hat?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821945">
            <w:pPr>
              <w:pStyle w:val="Listenabsatz"/>
              <w:numPr>
                <w:ilvl w:val="0"/>
                <w:numId w:val="0"/>
              </w:numPr>
            </w:pPr>
            <w:r>
              <w:t xml:space="preserve">Kann man </w:t>
            </w:r>
            <w:r w:rsidR="00821945">
              <w:t>vom Gegner</w:t>
            </w:r>
            <w:r w:rsidR="00821945">
              <w:t xml:space="preserve"> </w:t>
            </w:r>
            <w:r>
              <w:t xml:space="preserve">einen Stein </w:t>
            </w:r>
            <w:r w:rsidR="00821945">
              <w:t xml:space="preserve">der sich in einer geschlossenen </w:t>
            </w:r>
            <w:r>
              <w:t xml:space="preserve">Mühle </w:t>
            </w:r>
            <w:r w:rsidR="00821945">
              <w:t>befindet entfernen?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Nein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pStyle w:val="Listenabsatz"/>
              <w:numPr>
                <w:ilvl w:val="0"/>
                <w:numId w:val="0"/>
              </w:numPr>
            </w:pPr>
            <w:r>
              <w:t xml:space="preserve">Kann man einen Stein </w:t>
            </w:r>
            <w:r w:rsidR="00821945">
              <w:t xml:space="preserve">vom Gegner der sich in </w:t>
            </w:r>
            <w:r>
              <w:t>einer Mühle</w:t>
            </w:r>
            <w:r w:rsidR="00821945">
              <w:t xml:space="preserve"> befindet</w:t>
            </w:r>
            <w:r>
              <w:t xml:space="preserve"> entfernen, wenn nur noch Mühlen vorhanden sind?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4C0EF8" w:rsidP="004C0EF8">
            <w:pPr>
              <w:pStyle w:val="Listenabsatz"/>
              <w:numPr>
                <w:ilvl w:val="0"/>
                <w:numId w:val="0"/>
              </w:numPr>
            </w:pPr>
            <w:r>
              <w:t>Kann man springen, wenn man nur noch 3 Steine hat?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6814F3" w:rsidP="004C0EF8">
            <w:pPr>
              <w:pStyle w:val="Listenabsatz"/>
              <w:numPr>
                <w:ilvl w:val="0"/>
                <w:numId w:val="0"/>
              </w:numPr>
            </w:pPr>
            <w:r>
              <w:t xml:space="preserve">Kann man </w:t>
            </w:r>
            <w:r w:rsidR="00821945">
              <w:t xml:space="preserve">die Steine immer </w:t>
            </w:r>
            <w:r>
              <w:t>nur um eins verschieben?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4C0EF8" w:rsidTr="004C0EF8"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Wird erkannt wer gewonnen hat?</w:t>
            </w:r>
          </w:p>
        </w:tc>
        <w:tc>
          <w:tcPr>
            <w:tcW w:w="4606" w:type="dxa"/>
          </w:tcPr>
          <w:p w:rsidR="004C0EF8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Funktionieren alle Buttons und Menü Punkte?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  <w:tr w:rsidR="00BC19F4" w:rsidTr="004C0EF8"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 xml:space="preserve">Funktioniert das Aufgeben? </w:t>
            </w:r>
          </w:p>
        </w:tc>
        <w:tc>
          <w:tcPr>
            <w:tcW w:w="4606" w:type="dxa"/>
          </w:tcPr>
          <w:p w:rsidR="00BC19F4" w:rsidRDefault="00BC19F4" w:rsidP="004C0EF8">
            <w:pPr>
              <w:pStyle w:val="Listenabsatz"/>
              <w:numPr>
                <w:ilvl w:val="0"/>
                <w:numId w:val="0"/>
              </w:numPr>
            </w:pPr>
            <w:r>
              <w:t>Ja</w:t>
            </w:r>
          </w:p>
        </w:tc>
      </w:tr>
    </w:tbl>
    <w:p w:rsidR="003C3349" w:rsidRDefault="00CE27EB" w:rsidP="00CE27EB">
      <w:pPr>
        <w:pStyle w:val="berschrift1"/>
      </w:pPr>
      <w:r>
        <w:t xml:space="preserve">Abweichungen vom </w:t>
      </w:r>
      <w:r w:rsidR="000B0FDB">
        <w:t>Entwurfs-</w:t>
      </w:r>
      <w:r>
        <w:t xml:space="preserve"> zum </w:t>
      </w:r>
      <w:r w:rsidR="000B0FDB">
        <w:t>Final</w:t>
      </w:r>
      <w:r>
        <w:t>-Klassendiagramm:</w:t>
      </w:r>
    </w:p>
    <w:p w:rsidR="00CE27EB" w:rsidRDefault="000B0FDB" w:rsidP="00CE27EB">
      <w:r>
        <w:t>Eine zusätzliche Klasse Mill, sie wird gebraucht um Mühlen abzuspeichern.</w:t>
      </w:r>
    </w:p>
    <w:p w:rsidR="004D212E" w:rsidRDefault="000B0FDB" w:rsidP="004D212E">
      <w:r>
        <w:t>Die Klasse Game hat einige zusätzliche Methoden, da sie nun noch mehr Logik en</w:t>
      </w:r>
      <w:r w:rsidR="004D212E">
        <w:t xml:space="preserve">thält als beim Entwurf gedacht. </w:t>
      </w:r>
    </w:p>
    <w:p w:rsidR="004D212E" w:rsidRDefault="004D212E" w:rsidP="00CE27EB">
      <w:r>
        <w:t xml:space="preserve">Wir haben für </w:t>
      </w:r>
      <w:proofErr w:type="gramStart"/>
      <w:r>
        <w:t>jeden</w:t>
      </w:r>
      <w:proofErr w:type="gramEnd"/>
      <w:r>
        <w:t xml:space="preserve"> Screen einen eigenen Controller. Beim Entwurf dachten wir, wir könnten alles mit einem einzelnen Controller schaffen.</w:t>
      </w:r>
    </w:p>
    <w:p w:rsidR="004D212E" w:rsidRDefault="004D212E" w:rsidP="00CE27EB">
      <w:r>
        <w:t xml:space="preserve">Da die Methode Game alle </w:t>
      </w:r>
      <w:proofErr w:type="spellStart"/>
      <w:r>
        <w:t>Pieces</w:t>
      </w:r>
      <w:proofErr w:type="spellEnd"/>
      <w:r>
        <w:t xml:space="preserve"> verwaltet:</w:t>
      </w:r>
    </w:p>
    <w:p w:rsidR="004D212E" w:rsidRDefault="004D212E" w:rsidP="004D212E">
      <w:pPr>
        <w:pStyle w:val="Listenabsatz"/>
        <w:numPr>
          <w:ilvl w:val="0"/>
          <w:numId w:val="4"/>
        </w:numPr>
      </w:pPr>
      <w:r>
        <w:t>Ist d</w:t>
      </w:r>
      <w:r w:rsidR="000B0FDB">
        <w:t xml:space="preserve">ie Methode </w:t>
      </w:r>
      <w:proofErr w:type="spellStart"/>
      <w:r w:rsidR="000B0FDB">
        <w:t>isOldPointNext</w:t>
      </w:r>
      <w:proofErr w:type="spellEnd"/>
      <w:r w:rsidR="000B0FDB">
        <w:t xml:space="preserve"> nicht mehr in der Klasse Point sondern in der Klasse Game.</w:t>
      </w:r>
    </w:p>
    <w:p w:rsidR="004D212E" w:rsidRDefault="004D212E" w:rsidP="004D212E">
      <w:pPr>
        <w:pStyle w:val="Listenabsatz"/>
        <w:numPr>
          <w:ilvl w:val="0"/>
          <w:numId w:val="4"/>
        </w:numPr>
      </w:pPr>
      <w:r>
        <w:t>Gibt es die</w:t>
      </w:r>
      <w:r w:rsidR="00747372">
        <w:t xml:space="preserve"> Methode </w:t>
      </w:r>
      <w:proofErr w:type="spellStart"/>
      <w:r w:rsidR="00747372">
        <w:t>select</w:t>
      </w:r>
      <w:r>
        <w:t>Piece</w:t>
      </w:r>
      <w:proofErr w:type="spellEnd"/>
      <w:r>
        <w:t xml:space="preserve"> nicht mehr in den </w:t>
      </w:r>
      <w:r w:rsidR="00747372">
        <w:t>Klasse Piece</w:t>
      </w:r>
      <w:r>
        <w:t xml:space="preserve"> und View, jedoch ein Attribut</w:t>
      </w:r>
      <w:r w:rsidR="00747372">
        <w:t xml:space="preserve"> vom Typ Piece mit Setter </w:t>
      </w:r>
      <w:r>
        <w:t>in der Klasse Game.</w:t>
      </w:r>
    </w:p>
    <w:p w:rsidR="004D212E" w:rsidRPr="00CE27EB" w:rsidRDefault="004D212E" w:rsidP="004D212E">
      <w:pPr>
        <w:pStyle w:val="Listenabsatz"/>
        <w:numPr>
          <w:ilvl w:val="0"/>
          <w:numId w:val="4"/>
        </w:numPr>
      </w:pPr>
      <w:r>
        <w:t xml:space="preserve">Ist die Methode </w:t>
      </w:r>
      <w:proofErr w:type="spellStart"/>
      <w:r>
        <w:t>movePiece</w:t>
      </w:r>
      <w:proofErr w:type="spellEnd"/>
      <w:r>
        <w:t xml:space="preserve"> von der Klasse View in die Klasse Game verschoben worden.</w:t>
      </w:r>
      <w:bookmarkStart w:id="0" w:name="_GoBack"/>
      <w:bookmarkEnd w:id="0"/>
    </w:p>
    <w:sectPr w:rsidR="004D212E" w:rsidRPr="00CE27EB" w:rsidSect="00227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56" w:rsidRDefault="004D5656" w:rsidP="001F16BF">
      <w:pPr>
        <w:spacing w:after="0" w:line="240" w:lineRule="auto"/>
      </w:pPr>
      <w:r>
        <w:separator/>
      </w:r>
    </w:p>
  </w:endnote>
  <w:endnote w:type="continuationSeparator" w:id="0">
    <w:p w:rsidR="004D5656" w:rsidRDefault="004D5656" w:rsidP="001F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56" w:rsidRDefault="004D5656" w:rsidP="001F16BF">
      <w:pPr>
        <w:spacing w:after="0" w:line="240" w:lineRule="auto"/>
      </w:pPr>
      <w:r>
        <w:separator/>
      </w:r>
    </w:p>
  </w:footnote>
  <w:footnote w:type="continuationSeparator" w:id="0">
    <w:p w:rsidR="004D5656" w:rsidRDefault="004D5656" w:rsidP="001F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19F4" w:rsidRDefault="00BC19F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748F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5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CE5" w:rsidRDefault="0022748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3551555</wp:posOffset>
          </wp:positionH>
          <wp:positionV relativeFrom="page">
            <wp:posOffset>317500</wp:posOffset>
          </wp:positionV>
          <wp:extent cx="457200" cy="95250"/>
          <wp:effectExtent l="0" t="0" r="0" b="0"/>
          <wp:wrapNone/>
          <wp:docPr id="6" name="WordClassification_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95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503"/>
    <w:multiLevelType w:val="hybridMultilevel"/>
    <w:tmpl w:val="DBB40A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E6776"/>
    <w:multiLevelType w:val="hybridMultilevel"/>
    <w:tmpl w:val="9BBE748E"/>
    <w:lvl w:ilvl="0" w:tplc="CA0CE65A">
      <w:start w:val="1"/>
      <w:numFmt w:val="bullet"/>
      <w:pStyle w:val="Listenabsatz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8F"/>
    <w:rsid w:val="00017ABC"/>
    <w:rsid w:val="00043A76"/>
    <w:rsid w:val="00044D45"/>
    <w:rsid w:val="00046E9C"/>
    <w:rsid w:val="00076AC7"/>
    <w:rsid w:val="000A5C64"/>
    <w:rsid w:val="000B0FDB"/>
    <w:rsid w:val="000B45DC"/>
    <w:rsid w:val="000C57B1"/>
    <w:rsid w:val="000D1298"/>
    <w:rsid w:val="001044C7"/>
    <w:rsid w:val="00136298"/>
    <w:rsid w:val="00160D14"/>
    <w:rsid w:val="00170DCE"/>
    <w:rsid w:val="001F16BF"/>
    <w:rsid w:val="001F3510"/>
    <w:rsid w:val="00200B70"/>
    <w:rsid w:val="0022693E"/>
    <w:rsid w:val="0022748F"/>
    <w:rsid w:val="00233551"/>
    <w:rsid w:val="002429DA"/>
    <w:rsid w:val="00243E6C"/>
    <w:rsid w:val="00251F95"/>
    <w:rsid w:val="00285A0B"/>
    <w:rsid w:val="00347B51"/>
    <w:rsid w:val="0036160B"/>
    <w:rsid w:val="00381C01"/>
    <w:rsid w:val="003938CE"/>
    <w:rsid w:val="0039660B"/>
    <w:rsid w:val="003A0033"/>
    <w:rsid w:val="003A3256"/>
    <w:rsid w:val="003A5025"/>
    <w:rsid w:val="003C3349"/>
    <w:rsid w:val="0040476E"/>
    <w:rsid w:val="00405BDC"/>
    <w:rsid w:val="004628D2"/>
    <w:rsid w:val="00472125"/>
    <w:rsid w:val="004901BC"/>
    <w:rsid w:val="004C0DA1"/>
    <w:rsid w:val="004C0EF8"/>
    <w:rsid w:val="004D212E"/>
    <w:rsid w:val="004D5656"/>
    <w:rsid w:val="004D6B82"/>
    <w:rsid w:val="004E04B4"/>
    <w:rsid w:val="0057105E"/>
    <w:rsid w:val="00572A83"/>
    <w:rsid w:val="006467DF"/>
    <w:rsid w:val="006720F2"/>
    <w:rsid w:val="006814F3"/>
    <w:rsid w:val="006A3B66"/>
    <w:rsid w:val="006B048B"/>
    <w:rsid w:val="006B7F05"/>
    <w:rsid w:val="007205AA"/>
    <w:rsid w:val="00747372"/>
    <w:rsid w:val="00794744"/>
    <w:rsid w:val="007A36DB"/>
    <w:rsid w:val="007D5058"/>
    <w:rsid w:val="007E5E36"/>
    <w:rsid w:val="0080619C"/>
    <w:rsid w:val="00821945"/>
    <w:rsid w:val="0085193A"/>
    <w:rsid w:val="00860EA2"/>
    <w:rsid w:val="00864103"/>
    <w:rsid w:val="00877428"/>
    <w:rsid w:val="008917E3"/>
    <w:rsid w:val="0089644C"/>
    <w:rsid w:val="008A3201"/>
    <w:rsid w:val="008D08D2"/>
    <w:rsid w:val="008E6018"/>
    <w:rsid w:val="00914770"/>
    <w:rsid w:val="009350C4"/>
    <w:rsid w:val="00936BA5"/>
    <w:rsid w:val="00964CE5"/>
    <w:rsid w:val="009C0958"/>
    <w:rsid w:val="009C5228"/>
    <w:rsid w:val="009D00F4"/>
    <w:rsid w:val="009E5E6C"/>
    <w:rsid w:val="00A02793"/>
    <w:rsid w:val="00A471FB"/>
    <w:rsid w:val="00A82F77"/>
    <w:rsid w:val="00AD06D3"/>
    <w:rsid w:val="00AF2C87"/>
    <w:rsid w:val="00B0221D"/>
    <w:rsid w:val="00B16FD2"/>
    <w:rsid w:val="00B269A3"/>
    <w:rsid w:val="00BA1C85"/>
    <w:rsid w:val="00BA41A3"/>
    <w:rsid w:val="00BB48FA"/>
    <w:rsid w:val="00BC19F4"/>
    <w:rsid w:val="00C02D5A"/>
    <w:rsid w:val="00C4261B"/>
    <w:rsid w:val="00C62A26"/>
    <w:rsid w:val="00C76DC9"/>
    <w:rsid w:val="00CA42EC"/>
    <w:rsid w:val="00CC5DA8"/>
    <w:rsid w:val="00CE2145"/>
    <w:rsid w:val="00CE27EB"/>
    <w:rsid w:val="00D02CA3"/>
    <w:rsid w:val="00D24062"/>
    <w:rsid w:val="00D27B8C"/>
    <w:rsid w:val="00DB1BA4"/>
    <w:rsid w:val="00DC3F7F"/>
    <w:rsid w:val="00DF4159"/>
    <w:rsid w:val="00E22BFB"/>
    <w:rsid w:val="00E505EA"/>
    <w:rsid w:val="00E777A3"/>
    <w:rsid w:val="00E8430B"/>
    <w:rsid w:val="00EB540C"/>
    <w:rsid w:val="00EF018D"/>
    <w:rsid w:val="00EF7D3A"/>
    <w:rsid w:val="00F13A39"/>
    <w:rsid w:val="00FA7FE6"/>
    <w:rsid w:val="00FB27D0"/>
    <w:rsid w:val="00FE3AA3"/>
    <w:rsid w:val="00FF1B36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2C87"/>
    <w:pPr>
      <w:numPr>
        <w:numId w:val="1"/>
      </w:numPr>
      <w:spacing w:after="0"/>
      <w:contextualSpacing/>
    </w:pPr>
  </w:style>
  <w:style w:type="table" w:styleId="Tabellenraster">
    <w:name w:val="Table Grid"/>
    <w:basedOn w:val="NormaleTabelle"/>
    <w:uiPriority w:val="59"/>
    <w:rsid w:val="004C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16BF"/>
  </w:style>
  <w:style w:type="paragraph" w:styleId="Fuzeile">
    <w:name w:val="footer"/>
    <w:basedOn w:val="Standard"/>
    <w:link w:val="FuzeileZchn"/>
    <w:uiPriority w:val="99"/>
    <w:unhideWhenUsed/>
    <w:rsid w:val="001F16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16B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F1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F16B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AF2C87"/>
    <w:pPr>
      <w:numPr>
        <w:numId w:val="1"/>
      </w:numPr>
      <w:spacing w:after="0"/>
      <w:contextualSpacing/>
    </w:pPr>
  </w:style>
  <w:style w:type="table" w:styleId="Tabellenraster">
    <w:name w:val="Table Grid"/>
    <w:basedOn w:val="NormaleTabelle"/>
    <w:uiPriority w:val="59"/>
    <w:rsid w:val="004C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MGB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 Stuber</dc:creator>
  <cp:lastModifiedBy>Benjamin Stern</cp:lastModifiedBy>
  <cp:revision>13</cp:revision>
  <dcterms:created xsi:type="dcterms:W3CDTF">2016-07-08T13:27:00Z</dcterms:created>
  <dcterms:modified xsi:type="dcterms:W3CDTF">2016-07-08T16:25:00Z</dcterms:modified>
  <cp:category>Intern</cp:category>
</cp:coreProperties>
</file>