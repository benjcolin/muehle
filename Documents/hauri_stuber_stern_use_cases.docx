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119" w:rsidRPr="00CA5119" w:rsidRDefault="00CA5119" w:rsidP="00C04BFB">
      <w:pPr>
        <w:pStyle w:val="berschrift1"/>
      </w:pPr>
      <w:r w:rsidRPr="00CA5119">
        <w:t xml:space="preserve">Use </w:t>
      </w:r>
      <w:r w:rsidRPr="00C04BFB">
        <w:t>Cases</w:t>
      </w:r>
    </w:p>
    <w:p w:rsidR="00CA5119" w:rsidRDefault="0018428B">
      <w:r>
        <w:rPr>
          <w:noProof/>
          <w:lang w:eastAsia="de-CH"/>
        </w:rPr>
        <w:drawing>
          <wp:inline distT="0" distB="0" distL="0" distR="0">
            <wp:extent cx="5753100" cy="7667625"/>
            <wp:effectExtent l="0" t="0" r="0" b="9525"/>
            <wp:docPr id="2" name="Grafik 2" descr="D:\Schule &amp; Arbeit\Modul 326\muehle\use_case_diagra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hule &amp; Arbeit\Modul 326\muehle\use_case_diagram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66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119" w:rsidRDefault="00CA5119">
      <w:r>
        <w:br w:type="page"/>
      </w:r>
    </w:p>
    <w:tbl>
      <w:tblPr>
        <w:tblW w:w="9640" w:type="dxa"/>
        <w:tblInd w:w="-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068"/>
        <w:gridCol w:w="6572"/>
      </w:tblGrid>
      <w:tr w:rsidR="00A81A6F" w:rsidTr="00E54C60">
        <w:tc>
          <w:tcPr>
            <w:tcW w:w="3068" w:type="dxa"/>
            <w:shd w:val="clear" w:color="auto" w:fill="D9D9D9"/>
          </w:tcPr>
          <w:p w:rsidR="00A81A6F" w:rsidRDefault="00A81A6F" w:rsidP="00E54C60">
            <w:pPr>
              <w:tabs>
                <w:tab w:val="num" w:pos="720"/>
              </w:tabs>
            </w:pPr>
            <w:r w:rsidRPr="00AD6353">
              <w:rPr>
                <w:b/>
                <w:bCs/>
                <w:lang w:val="en-GB"/>
              </w:rPr>
              <w:lastRenderedPageBreak/>
              <w:t>use</w:t>
            </w:r>
            <w:r w:rsidRPr="00681606">
              <w:rPr>
                <w:b/>
                <w:bCs/>
              </w:rPr>
              <w:t xml:space="preserve"> case</w:t>
            </w:r>
          </w:p>
        </w:tc>
        <w:tc>
          <w:tcPr>
            <w:tcW w:w="6572" w:type="dxa"/>
          </w:tcPr>
          <w:p w:rsidR="00A81A6F" w:rsidRDefault="00A81A6F" w:rsidP="00E54C60">
            <w:r>
              <w:t>Spielmodus auswählen</w:t>
            </w:r>
          </w:p>
          <w:p w:rsidR="00A81A6F" w:rsidRDefault="00A81A6F" w:rsidP="00E54C60"/>
          <w:p w:rsidR="00A81A6F" w:rsidRDefault="00A81A6F" w:rsidP="00E54C60"/>
        </w:tc>
      </w:tr>
      <w:tr w:rsidR="00A81A6F" w:rsidTr="00E54C60">
        <w:tc>
          <w:tcPr>
            <w:tcW w:w="3068" w:type="dxa"/>
            <w:shd w:val="clear" w:color="auto" w:fill="D9D9D9"/>
          </w:tcPr>
          <w:p w:rsidR="00A81A6F" w:rsidRDefault="00A81A6F" w:rsidP="00E54C60">
            <w:r w:rsidRPr="00681606">
              <w:rPr>
                <w:b/>
                <w:bCs/>
              </w:rPr>
              <w:t>actors</w:t>
            </w:r>
          </w:p>
        </w:tc>
        <w:tc>
          <w:tcPr>
            <w:tcW w:w="6572" w:type="dxa"/>
          </w:tcPr>
          <w:p w:rsidR="00A81A6F" w:rsidRDefault="00A81A6F" w:rsidP="00E54C60">
            <w:r>
              <w:t>User</w:t>
            </w:r>
          </w:p>
          <w:p w:rsidR="00A81A6F" w:rsidRDefault="00A81A6F" w:rsidP="00E54C60"/>
          <w:p w:rsidR="00A81A6F" w:rsidRDefault="00A81A6F" w:rsidP="00E54C60"/>
        </w:tc>
      </w:tr>
      <w:tr w:rsidR="00A81A6F" w:rsidTr="00E54C60">
        <w:tc>
          <w:tcPr>
            <w:tcW w:w="3068" w:type="dxa"/>
            <w:shd w:val="clear" w:color="auto" w:fill="D9D9D9"/>
          </w:tcPr>
          <w:p w:rsidR="00A81A6F" w:rsidRDefault="00A81A6F" w:rsidP="00E54C60">
            <w:r w:rsidRPr="00681606">
              <w:rPr>
                <w:b/>
                <w:bCs/>
              </w:rPr>
              <w:t>precondition</w:t>
            </w:r>
          </w:p>
        </w:tc>
        <w:tc>
          <w:tcPr>
            <w:tcW w:w="6572" w:type="dxa"/>
          </w:tcPr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</w:tc>
      </w:tr>
      <w:tr w:rsidR="00A81A6F" w:rsidTr="00E54C60">
        <w:tc>
          <w:tcPr>
            <w:tcW w:w="3068" w:type="dxa"/>
            <w:shd w:val="clear" w:color="auto" w:fill="D9D9D9"/>
          </w:tcPr>
          <w:p w:rsidR="00A81A6F" w:rsidRPr="00681606" w:rsidRDefault="00A81A6F" w:rsidP="00E54C60">
            <w:pPr>
              <w:rPr>
                <w:b/>
                <w:bCs/>
              </w:rPr>
            </w:pPr>
            <w:r w:rsidRPr="00681606">
              <w:rPr>
                <w:b/>
                <w:bCs/>
              </w:rPr>
              <w:t>main flow</w:t>
            </w:r>
          </w:p>
        </w:tc>
        <w:tc>
          <w:tcPr>
            <w:tcW w:w="6572" w:type="dxa"/>
          </w:tcPr>
          <w:p w:rsidR="00A81A6F" w:rsidRDefault="00A81A6F" w:rsidP="00E54C60">
            <w:pPr>
              <w:pStyle w:val="Listenabsatz"/>
              <w:numPr>
                <w:ilvl w:val="0"/>
                <w:numId w:val="15"/>
              </w:numPr>
            </w:pPr>
            <w:r>
              <w:t>Spielmodus wird auf dem Startschirm ausgewählt</w:t>
            </w:r>
          </w:p>
          <w:p w:rsidR="00A81A6F" w:rsidRDefault="00A81A6F" w:rsidP="00E54C60">
            <w:pPr>
              <w:pStyle w:val="Listenabsatz"/>
              <w:numPr>
                <w:ilvl w:val="0"/>
                <w:numId w:val="15"/>
              </w:numPr>
            </w:pPr>
            <w:r>
              <w:t>Der entsprechende Spielmodus wird gestartet</w:t>
            </w:r>
          </w:p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</w:tc>
      </w:tr>
      <w:tr w:rsidR="00A81A6F" w:rsidTr="00E54C60">
        <w:tc>
          <w:tcPr>
            <w:tcW w:w="3068" w:type="dxa"/>
            <w:shd w:val="clear" w:color="auto" w:fill="D9D9D9"/>
          </w:tcPr>
          <w:p w:rsidR="00A81A6F" w:rsidRPr="00281420" w:rsidRDefault="00A81A6F" w:rsidP="00E54C60">
            <w:r w:rsidRPr="00681606">
              <w:rPr>
                <w:b/>
                <w:bCs/>
              </w:rPr>
              <w:t>postcondition</w:t>
            </w:r>
          </w:p>
          <w:p w:rsidR="00A81A6F" w:rsidRPr="00681606" w:rsidRDefault="00A81A6F" w:rsidP="00E54C60">
            <w:pPr>
              <w:ind w:left="1080"/>
              <w:rPr>
                <w:b/>
                <w:bCs/>
              </w:rPr>
            </w:pPr>
          </w:p>
        </w:tc>
        <w:tc>
          <w:tcPr>
            <w:tcW w:w="6572" w:type="dxa"/>
          </w:tcPr>
          <w:p w:rsidR="00A81A6F" w:rsidRDefault="00A81A6F" w:rsidP="00E54C60">
            <w:r>
              <w:t>Der ausgewählte Spielmodus ist gestartet.</w:t>
            </w:r>
          </w:p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</w:tc>
      </w:tr>
      <w:tr w:rsidR="00A81A6F" w:rsidTr="00E54C60">
        <w:tc>
          <w:tcPr>
            <w:tcW w:w="3068" w:type="dxa"/>
            <w:shd w:val="clear" w:color="auto" w:fill="D9D9D9"/>
          </w:tcPr>
          <w:p w:rsidR="00A81A6F" w:rsidRPr="00A063CF" w:rsidRDefault="00A81A6F" w:rsidP="00E54C60">
            <w:r w:rsidRPr="00681606">
              <w:rPr>
                <w:b/>
                <w:bCs/>
              </w:rPr>
              <w:t>exceptional flow</w:t>
            </w:r>
          </w:p>
        </w:tc>
        <w:tc>
          <w:tcPr>
            <w:tcW w:w="6572" w:type="dxa"/>
          </w:tcPr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</w:tc>
      </w:tr>
      <w:tr w:rsidR="00A81A6F" w:rsidTr="00E54C60">
        <w:tc>
          <w:tcPr>
            <w:tcW w:w="3068" w:type="dxa"/>
            <w:shd w:val="clear" w:color="auto" w:fill="D9D9D9"/>
          </w:tcPr>
          <w:p w:rsidR="00A81A6F" w:rsidRPr="00681606" w:rsidRDefault="00A81A6F" w:rsidP="00E54C60">
            <w:pPr>
              <w:rPr>
                <w:b/>
                <w:bCs/>
              </w:rPr>
            </w:pPr>
            <w:r w:rsidRPr="00681606">
              <w:rPr>
                <w:b/>
                <w:bCs/>
              </w:rPr>
              <w:t>exceptional postcondition</w:t>
            </w:r>
          </w:p>
        </w:tc>
        <w:tc>
          <w:tcPr>
            <w:tcW w:w="6572" w:type="dxa"/>
          </w:tcPr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Pr="00281420" w:rsidRDefault="00A81A6F" w:rsidP="00E54C60"/>
        </w:tc>
      </w:tr>
    </w:tbl>
    <w:p w:rsidR="00A81A6F" w:rsidRDefault="00A81A6F">
      <w:pPr>
        <w:spacing w:after="0"/>
        <w:jc w:val="left"/>
      </w:pPr>
      <w:r>
        <w:br w:type="page"/>
      </w:r>
    </w:p>
    <w:tbl>
      <w:tblPr>
        <w:tblW w:w="9640" w:type="dxa"/>
        <w:tblInd w:w="-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068"/>
        <w:gridCol w:w="6572"/>
      </w:tblGrid>
      <w:tr w:rsidR="00E27AB5" w:rsidTr="00E27AB5">
        <w:tc>
          <w:tcPr>
            <w:tcW w:w="3068" w:type="dxa"/>
            <w:shd w:val="clear" w:color="auto" w:fill="D9D9D9"/>
          </w:tcPr>
          <w:p w:rsidR="00E27AB5" w:rsidRDefault="00E27AB5" w:rsidP="00831032">
            <w:pPr>
              <w:tabs>
                <w:tab w:val="num" w:pos="720"/>
              </w:tabs>
            </w:pPr>
            <w:r w:rsidRPr="00AD6353">
              <w:rPr>
                <w:b/>
                <w:bCs/>
                <w:lang w:val="en-GB"/>
              </w:rPr>
              <w:lastRenderedPageBreak/>
              <w:t>use</w:t>
            </w:r>
            <w:r w:rsidRPr="00681606">
              <w:rPr>
                <w:b/>
                <w:bCs/>
              </w:rPr>
              <w:t xml:space="preserve"> case</w:t>
            </w:r>
          </w:p>
        </w:tc>
        <w:tc>
          <w:tcPr>
            <w:tcW w:w="6572" w:type="dxa"/>
          </w:tcPr>
          <w:p w:rsidR="00A81A6F" w:rsidRDefault="00A81A6F" w:rsidP="00A81A6F">
            <w:r>
              <w:t>Spielnamen eingeben</w:t>
            </w:r>
          </w:p>
          <w:p w:rsidR="00E27AB5" w:rsidRDefault="00E27AB5" w:rsidP="00831032"/>
          <w:p w:rsidR="00E27AB5" w:rsidRDefault="00E27AB5" w:rsidP="00831032"/>
        </w:tc>
      </w:tr>
      <w:tr w:rsidR="00E27AB5" w:rsidTr="00E27AB5">
        <w:tc>
          <w:tcPr>
            <w:tcW w:w="3068" w:type="dxa"/>
            <w:shd w:val="clear" w:color="auto" w:fill="D9D9D9"/>
          </w:tcPr>
          <w:p w:rsidR="00E27AB5" w:rsidRDefault="00E27AB5" w:rsidP="00831032">
            <w:r w:rsidRPr="00681606">
              <w:rPr>
                <w:b/>
                <w:bCs/>
              </w:rPr>
              <w:t>actors</w:t>
            </w:r>
          </w:p>
        </w:tc>
        <w:tc>
          <w:tcPr>
            <w:tcW w:w="6572" w:type="dxa"/>
          </w:tcPr>
          <w:p w:rsidR="00E27AB5" w:rsidRDefault="00A81A6F" w:rsidP="00831032">
            <w:r>
              <w:t>User</w:t>
            </w:r>
          </w:p>
          <w:p w:rsidR="00E27AB5" w:rsidRDefault="00E27AB5" w:rsidP="00831032"/>
        </w:tc>
      </w:tr>
      <w:tr w:rsidR="00E27AB5" w:rsidTr="00E27AB5">
        <w:tc>
          <w:tcPr>
            <w:tcW w:w="3068" w:type="dxa"/>
            <w:shd w:val="clear" w:color="auto" w:fill="D9D9D9"/>
          </w:tcPr>
          <w:p w:rsidR="00E27AB5" w:rsidRDefault="00E27AB5" w:rsidP="00831032">
            <w:r w:rsidRPr="00681606">
              <w:rPr>
                <w:b/>
                <w:bCs/>
              </w:rPr>
              <w:t>precondition</w:t>
            </w:r>
          </w:p>
        </w:tc>
        <w:tc>
          <w:tcPr>
            <w:tcW w:w="6572" w:type="dxa"/>
          </w:tcPr>
          <w:p w:rsidR="00E27AB5" w:rsidRDefault="00A81A6F" w:rsidP="00831032">
            <w:r>
              <w:t>Spielmodus wurde ausgewählt</w:t>
            </w:r>
          </w:p>
          <w:p w:rsidR="00E27AB5" w:rsidRDefault="00E27AB5" w:rsidP="00831032"/>
          <w:p w:rsidR="00E27AB5" w:rsidRDefault="00E27AB5" w:rsidP="00831032"/>
          <w:p w:rsidR="00E27AB5" w:rsidRDefault="00E27AB5" w:rsidP="00831032"/>
          <w:p w:rsidR="00E27AB5" w:rsidRDefault="00E27AB5" w:rsidP="00831032"/>
          <w:p w:rsidR="00E27AB5" w:rsidRDefault="00E27AB5" w:rsidP="00831032"/>
        </w:tc>
      </w:tr>
      <w:tr w:rsidR="00E27AB5" w:rsidTr="00E27AB5">
        <w:tc>
          <w:tcPr>
            <w:tcW w:w="3068" w:type="dxa"/>
            <w:shd w:val="clear" w:color="auto" w:fill="D9D9D9"/>
          </w:tcPr>
          <w:p w:rsidR="00E27AB5" w:rsidRPr="00681606" w:rsidRDefault="00E27AB5" w:rsidP="00831032">
            <w:pPr>
              <w:rPr>
                <w:b/>
                <w:bCs/>
              </w:rPr>
            </w:pPr>
            <w:r w:rsidRPr="00681606">
              <w:rPr>
                <w:b/>
                <w:bCs/>
              </w:rPr>
              <w:t>main flow</w:t>
            </w:r>
          </w:p>
        </w:tc>
        <w:tc>
          <w:tcPr>
            <w:tcW w:w="6572" w:type="dxa"/>
          </w:tcPr>
          <w:p w:rsidR="00A81A6F" w:rsidRDefault="00A81A6F" w:rsidP="00A81A6F">
            <w:pPr>
              <w:pStyle w:val="Listenabsatz"/>
              <w:numPr>
                <w:ilvl w:val="0"/>
                <w:numId w:val="16"/>
              </w:numPr>
            </w:pPr>
            <w:r>
              <w:t>Beim Turniermodus wird die Anzahl der Spieler ausgewählt</w:t>
            </w:r>
          </w:p>
          <w:p w:rsidR="00E27AB5" w:rsidRDefault="00A81A6F" w:rsidP="00A81A6F">
            <w:pPr>
              <w:pStyle w:val="Listenabsatz"/>
              <w:numPr>
                <w:ilvl w:val="0"/>
                <w:numId w:val="16"/>
              </w:numPr>
            </w:pPr>
            <w:r>
              <w:t>Die Namen der Spieler werden eingegeben</w:t>
            </w:r>
          </w:p>
          <w:p w:rsidR="00A81A6F" w:rsidRDefault="00E051ED" w:rsidP="00A81A6F">
            <w:pPr>
              <w:pStyle w:val="Listenabsatz"/>
              <w:numPr>
                <w:ilvl w:val="0"/>
                <w:numId w:val="16"/>
              </w:numPr>
            </w:pPr>
            <w:r>
              <w:t>Die Namen werden abgespeichert</w:t>
            </w:r>
          </w:p>
          <w:p w:rsidR="00E27AB5" w:rsidRDefault="00E27AB5" w:rsidP="00831032"/>
          <w:p w:rsidR="00E27AB5" w:rsidRDefault="00E27AB5" w:rsidP="00831032"/>
          <w:p w:rsidR="00E27AB5" w:rsidRDefault="00E27AB5" w:rsidP="00831032"/>
          <w:p w:rsidR="00E27AB5" w:rsidRDefault="00E27AB5" w:rsidP="00831032"/>
          <w:p w:rsidR="00E27AB5" w:rsidRDefault="00E27AB5" w:rsidP="00831032"/>
          <w:p w:rsidR="00E27AB5" w:rsidRDefault="00E27AB5" w:rsidP="00831032"/>
          <w:p w:rsidR="00E27AB5" w:rsidRDefault="00E27AB5" w:rsidP="00831032"/>
          <w:p w:rsidR="00E27AB5" w:rsidRDefault="00E27AB5" w:rsidP="00831032"/>
          <w:p w:rsidR="00E27AB5" w:rsidRDefault="00E27AB5" w:rsidP="00831032"/>
          <w:p w:rsidR="00E27AB5" w:rsidRDefault="00E27AB5" w:rsidP="00831032"/>
        </w:tc>
      </w:tr>
      <w:tr w:rsidR="00E27AB5" w:rsidTr="00E27AB5">
        <w:tc>
          <w:tcPr>
            <w:tcW w:w="3068" w:type="dxa"/>
            <w:shd w:val="clear" w:color="auto" w:fill="D9D9D9"/>
          </w:tcPr>
          <w:p w:rsidR="00E27AB5" w:rsidRPr="00281420" w:rsidRDefault="00E27AB5" w:rsidP="00831032">
            <w:r w:rsidRPr="00681606">
              <w:rPr>
                <w:b/>
                <w:bCs/>
              </w:rPr>
              <w:t>postcondition</w:t>
            </w:r>
          </w:p>
          <w:p w:rsidR="00E27AB5" w:rsidRPr="00681606" w:rsidRDefault="00E27AB5" w:rsidP="00831032">
            <w:pPr>
              <w:ind w:left="1080"/>
              <w:rPr>
                <w:b/>
                <w:bCs/>
              </w:rPr>
            </w:pPr>
          </w:p>
        </w:tc>
        <w:tc>
          <w:tcPr>
            <w:tcW w:w="6572" w:type="dxa"/>
          </w:tcPr>
          <w:p w:rsidR="00E27AB5" w:rsidRDefault="00E051ED" w:rsidP="00831032">
            <w:r>
              <w:t>Die Spielernamen sind abgespeichert.</w:t>
            </w:r>
          </w:p>
          <w:p w:rsidR="00E27AB5" w:rsidRDefault="00E27AB5" w:rsidP="00831032"/>
          <w:p w:rsidR="00E27AB5" w:rsidRDefault="00E27AB5" w:rsidP="00831032"/>
          <w:p w:rsidR="00E27AB5" w:rsidRDefault="00E27AB5" w:rsidP="00831032"/>
          <w:p w:rsidR="00E27AB5" w:rsidRDefault="00E27AB5" w:rsidP="00831032"/>
          <w:p w:rsidR="00E27AB5" w:rsidRDefault="00E27AB5" w:rsidP="00831032"/>
        </w:tc>
      </w:tr>
      <w:tr w:rsidR="00E27AB5" w:rsidTr="00E27AB5">
        <w:tc>
          <w:tcPr>
            <w:tcW w:w="3068" w:type="dxa"/>
            <w:shd w:val="clear" w:color="auto" w:fill="D9D9D9"/>
          </w:tcPr>
          <w:p w:rsidR="00E27AB5" w:rsidRPr="00A063CF" w:rsidRDefault="00E27AB5" w:rsidP="00831032">
            <w:r w:rsidRPr="00681606">
              <w:rPr>
                <w:b/>
                <w:bCs/>
              </w:rPr>
              <w:t>exceptional flow</w:t>
            </w:r>
          </w:p>
        </w:tc>
        <w:tc>
          <w:tcPr>
            <w:tcW w:w="6572" w:type="dxa"/>
          </w:tcPr>
          <w:p w:rsidR="00E27AB5" w:rsidRDefault="00E27AB5" w:rsidP="00831032"/>
          <w:p w:rsidR="00E27AB5" w:rsidRDefault="00E27AB5" w:rsidP="00831032"/>
          <w:p w:rsidR="00E27AB5" w:rsidRDefault="00E27AB5" w:rsidP="00831032"/>
          <w:p w:rsidR="00E27AB5" w:rsidRDefault="00E27AB5" w:rsidP="00831032"/>
          <w:p w:rsidR="00E27AB5" w:rsidRDefault="00E27AB5" w:rsidP="00831032"/>
          <w:p w:rsidR="00E27AB5" w:rsidRDefault="00E27AB5" w:rsidP="00831032"/>
          <w:p w:rsidR="00E27AB5" w:rsidRDefault="00E27AB5" w:rsidP="00831032"/>
        </w:tc>
      </w:tr>
      <w:tr w:rsidR="00E27AB5" w:rsidTr="00E27AB5">
        <w:tc>
          <w:tcPr>
            <w:tcW w:w="3068" w:type="dxa"/>
            <w:shd w:val="clear" w:color="auto" w:fill="D9D9D9"/>
          </w:tcPr>
          <w:p w:rsidR="00E27AB5" w:rsidRPr="00681606" w:rsidRDefault="00E27AB5" w:rsidP="00831032">
            <w:pPr>
              <w:rPr>
                <w:b/>
                <w:bCs/>
              </w:rPr>
            </w:pPr>
            <w:r w:rsidRPr="00681606">
              <w:rPr>
                <w:b/>
                <w:bCs/>
              </w:rPr>
              <w:t>exceptional postcondition</w:t>
            </w:r>
          </w:p>
        </w:tc>
        <w:tc>
          <w:tcPr>
            <w:tcW w:w="6572" w:type="dxa"/>
          </w:tcPr>
          <w:p w:rsidR="00E27AB5" w:rsidRDefault="00E27AB5" w:rsidP="00831032"/>
          <w:p w:rsidR="00E27AB5" w:rsidRDefault="00E27AB5" w:rsidP="00831032"/>
          <w:p w:rsidR="00E27AB5" w:rsidRDefault="00E27AB5" w:rsidP="00831032"/>
          <w:p w:rsidR="00E27AB5" w:rsidRDefault="00E27AB5" w:rsidP="00831032"/>
          <w:p w:rsidR="00E27AB5" w:rsidRDefault="00E27AB5" w:rsidP="00831032"/>
          <w:p w:rsidR="00E27AB5" w:rsidRPr="00281420" w:rsidRDefault="00E27AB5" w:rsidP="00831032"/>
        </w:tc>
      </w:tr>
    </w:tbl>
    <w:p w:rsidR="00A81A6F" w:rsidRDefault="00A81A6F">
      <w:pPr>
        <w:spacing w:after="0"/>
        <w:jc w:val="left"/>
      </w:pPr>
      <w:r>
        <w:br w:type="page"/>
      </w:r>
    </w:p>
    <w:tbl>
      <w:tblPr>
        <w:tblW w:w="9640" w:type="dxa"/>
        <w:tblInd w:w="-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068"/>
        <w:gridCol w:w="6572"/>
      </w:tblGrid>
      <w:tr w:rsidR="00A81A6F" w:rsidTr="00E54C60">
        <w:tc>
          <w:tcPr>
            <w:tcW w:w="3068" w:type="dxa"/>
            <w:shd w:val="clear" w:color="auto" w:fill="D9D9D9"/>
          </w:tcPr>
          <w:p w:rsidR="00A81A6F" w:rsidRDefault="00A81A6F" w:rsidP="00E54C60">
            <w:pPr>
              <w:tabs>
                <w:tab w:val="num" w:pos="720"/>
              </w:tabs>
            </w:pPr>
            <w:r w:rsidRPr="00AD6353">
              <w:rPr>
                <w:b/>
                <w:bCs/>
                <w:lang w:val="en-GB"/>
              </w:rPr>
              <w:lastRenderedPageBreak/>
              <w:t>use</w:t>
            </w:r>
            <w:r w:rsidRPr="00681606">
              <w:rPr>
                <w:b/>
                <w:bCs/>
              </w:rPr>
              <w:t xml:space="preserve"> case</w:t>
            </w:r>
          </w:p>
        </w:tc>
        <w:tc>
          <w:tcPr>
            <w:tcW w:w="6572" w:type="dxa"/>
          </w:tcPr>
          <w:p w:rsidR="00A81A6F" w:rsidRDefault="00E051ED" w:rsidP="00E54C60">
            <w:r>
              <w:t>Spielplan wird angezeigt</w:t>
            </w:r>
          </w:p>
          <w:p w:rsidR="00A81A6F" w:rsidRDefault="00A81A6F" w:rsidP="00E54C60"/>
        </w:tc>
      </w:tr>
      <w:tr w:rsidR="00A81A6F" w:rsidTr="00E54C60">
        <w:tc>
          <w:tcPr>
            <w:tcW w:w="3068" w:type="dxa"/>
            <w:shd w:val="clear" w:color="auto" w:fill="D9D9D9"/>
          </w:tcPr>
          <w:p w:rsidR="00A81A6F" w:rsidRDefault="00A81A6F" w:rsidP="00E54C60">
            <w:r w:rsidRPr="00681606">
              <w:rPr>
                <w:b/>
                <w:bCs/>
              </w:rPr>
              <w:t>actors</w:t>
            </w:r>
          </w:p>
        </w:tc>
        <w:tc>
          <w:tcPr>
            <w:tcW w:w="6572" w:type="dxa"/>
          </w:tcPr>
          <w:p w:rsidR="00A81A6F" w:rsidRDefault="00E051ED" w:rsidP="00E54C60">
            <w:r>
              <w:t>User</w:t>
            </w:r>
          </w:p>
          <w:p w:rsidR="00A81A6F" w:rsidRDefault="00A81A6F" w:rsidP="00E54C60"/>
        </w:tc>
      </w:tr>
      <w:tr w:rsidR="00A81A6F" w:rsidTr="00E54C60">
        <w:tc>
          <w:tcPr>
            <w:tcW w:w="3068" w:type="dxa"/>
            <w:shd w:val="clear" w:color="auto" w:fill="D9D9D9"/>
          </w:tcPr>
          <w:p w:rsidR="00A81A6F" w:rsidRDefault="00A81A6F" w:rsidP="00E54C60">
            <w:r w:rsidRPr="00681606">
              <w:rPr>
                <w:b/>
                <w:bCs/>
              </w:rPr>
              <w:t>precondition</w:t>
            </w:r>
          </w:p>
        </w:tc>
        <w:tc>
          <w:tcPr>
            <w:tcW w:w="6572" w:type="dxa"/>
          </w:tcPr>
          <w:p w:rsidR="00E051ED" w:rsidRDefault="00E051ED" w:rsidP="00E051ED">
            <w:r>
              <w:t>Ein Spiel wurde zu Ende gespielt oder die Namen wurden erst gerade eingegeben.</w:t>
            </w:r>
          </w:p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</w:tc>
      </w:tr>
      <w:tr w:rsidR="00A81A6F" w:rsidTr="00E54C60">
        <w:tc>
          <w:tcPr>
            <w:tcW w:w="3068" w:type="dxa"/>
            <w:shd w:val="clear" w:color="auto" w:fill="D9D9D9"/>
          </w:tcPr>
          <w:p w:rsidR="00A81A6F" w:rsidRPr="00681606" w:rsidRDefault="00A81A6F" w:rsidP="00E54C60">
            <w:pPr>
              <w:rPr>
                <w:b/>
                <w:bCs/>
              </w:rPr>
            </w:pPr>
            <w:r w:rsidRPr="00681606">
              <w:rPr>
                <w:b/>
                <w:bCs/>
              </w:rPr>
              <w:t>main flow</w:t>
            </w:r>
          </w:p>
        </w:tc>
        <w:tc>
          <w:tcPr>
            <w:tcW w:w="6572" w:type="dxa"/>
          </w:tcPr>
          <w:p w:rsidR="00843207" w:rsidRDefault="00843207" w:rsidP="00E051ED">
            <w:pPr>
              <w:pStyle w:val="Listenabsatz"/>
              <w:numPr>
                <w:ilvl w:val="0"/>
                <w:numId w:val="19"/>
              </w:numPr>
            </w:pPr>
            <w:r>
              <w:t xml:space="preserve">Ein Spiel </w:t>
            </w:r>
            <w:r w:rsidR="00C27F41">
              <w:t>wu</w:t>
            </w:r>
            <w:r>
              <w:t>rd</w:t>
            </w:r>
            <w:r w:rsidR="00C27F41">
              <w:t>e</w:t>
            </w:r>
            <w:r>
              <w:t xml:space="preserve"> fertig gespielt oder ein neues begonnen.</w:t>
            </w:r>
          </w:p>
          <w:p w:rsidR="00A81A6F" w:rsidRDefault="00E051ED" w:rsidP="00E051ED">
            <w:pPr>
              <w:pStyle w:val="Listenabsatz"/>
              <w:numPr>
                <w:ilvl w:val="0"/>
                <w:numId w:val="19"/>
              </w:numPr>
            </w:pPr>
            <w:r>
              <w:t>Der Spielplan wird erstellt oder aktualisiert.</w:t>
            </w:r>
          </w:p>
          <w:p w:rsidR="00E051ED" w:rsidRDefault="00E051ED" w:rsidP="00E051ED">
            <w:pPr>
              <w:pStyle w:val="Listenabsatz"/>
              <w:numPr>
                <w:ilvl w:val="0"/>
                <w:numId w:val="19"/>
              </w:numPr>
            </w:pPr>
            <w:r>
              <w:t>Der Spielplan wird angezeigt.</w:t>
            </w:r>
          </w:p>
          <w:p w:rsidR="00E051ED" w:rsidRDefault="00E051ED" w:rsidP="00E051ED">
            <w:pPr>
              <w:pStyle w:val="Listenabsatz"/>
              <w:numPr>
                <w:ilvl w:val="0"/>
                <w:numId w:val="19"/>
              </w:numPr>
            </w:pPr>
            <w:r>
              <w:t>Das Spiel wird gestartet.</w:t>
            </w:r>
          </w:p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</w:tc>
      </w:tr>
      <w:tr w:rsidR="00A81A6F" w:rsidTr="00E54C60">
        <w:tc>
          <w:tcPr>
            <w:tcW w:w="3068" w:type="dxa"/>
            <w:shd w:val="clear" w:color="auto" w:fill="D9D9D9"/>
          </w:tcPr>
          <w:p w:rsidR="00A81A6F" w:rsidRPr="00281420" w:rsidRDefault="00A81A6F" w:rsidP="00E54C60">
            <w:r w:rsidRPr="00681606">
              <w:rPr>
                <w:b/>
                <w:bCs/>
              </w:rPr>
              <w:t>postcondition</w:t>
            </w:r>
          </w:p>
          <w:p w:rsidR="00A81A6F" w:rsidRPr="00681606" w:rsidRDefault="00A81A6F" w:rsidP="00E54C60">
            <w:pPr>
              <w:ind w:left="1080"/>
              <w:rPr>
                <w:b/>
                <w:bCs/>
              </w:rPr>
            </w:pPr>
          </w:p>
        </w:tc>
        <w:tc>
          <w:tcPr>
            <w:tcW w:w="6572" w:type="dxa"/>
          </w:tcPr>
          <w:p w:rsidR="00A81A6F" w:rsidRDefault="00E051ED" w:rsidP="00E54C60">
            <w:r>
              <w:t>Das Spiel ist gestartet.</w:t>
            </w:r>
          </w:p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</w:tc>
      </w:tr>
      <w:tr w:rsidR="00A81A6F" w:rsidTr="00E54C60">
        <w:tc>
          <w:tcPr>
            <w:tcW w:w="3068" w:type="dxa"/>
            <w:shd w:val="clear" w:color="auto" w:fill="D9D9D9"/>
          </w:tcPr>
          <w:p w:rsidR="00A81A6F" w:rsidRPr="00A063CF" w:rsidRDefault="00A81A6F" w:rsidP="00E54C60">
            <w:r w:rsidRPr="00681606">
              <w:rPr>
                <w:b/>
                <w:bCs/>
              </w:rPr>
              <w:t>exceptional flow</w:t>
            </w:r>
          </w:p>
        </w:tc>
        <w:tc>
          <w:tcPr>
            <w:tcW w:w="6572" w:type="dxa"/>
          </w:tcPr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</w:tc>
      </w:tr>
      <w:tr w:rsidR="00A81A6F" w:rsidTr="00E54C60">
        <w:tc>
          <w:tcPr>
            <w:tcW w:w="3068" w:type="dxa"/>
            <w:shd w:val="clear" w:color="auto" w:fill="D9D9D9"/>
          </w:tcPr>
          <w:p w:rsidR="00A81A6F" w:rsidRPr="00681606" w:rsidRDefault="00A81A6F" w:rsidP="00E54C60">
            <w:pPr>
              <w:rPr>
                <w:b/>
                <w:bCs/>
              </w:rPr>
            </w:pPr>
            <w:r w:rsidRPr="00681606">
              <w:rPr>
                <w:b/>
                <w:bCs/>
              </w:rPr>
              <w:t>exceptional postcondition</w:t>
            </w:r>
          </w:p>
        </w:tc>
        <w:tc>
          <w:tcPr>
            <w:tcW w:w="6572" w:type="dxa"/>
          </w:tcPr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Pr="00281420" w:rsidRDefault="00A81A6F" w:rsidP="00E54C60"/>
        </w:tc>
      </w:tr>
    </w:tbl>
    <w:p w:rsidR="00A81A6F" w:rsidRDefault="00A81A6F">
      <w:pPr>
        <w:spacing w:after="0"/>
        <w:jc w:val="left"/>
      </w:pPr>
      <w:r>
        <w:br w:type="page"/>
      </w:r>
    </w:p>
    <w:tbl>
      <w:tblPr>
        <w:tblW w:w="9640" w:type="dxa"/>
        <w:tblInd w:w="-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068"/>
        <w:gridCol w:w="6572"/>
      </w:tblGrid>
      <w:tr w:rsidR="00A81A6F" w:rsidTr="00E54C60">
        <w:tc>
          <w:tcPr>
            <w:tcW w:w="3068" w:type="dxa"/>
            <w:shd w:val="clear" w:color="auto" w:fill="D9D9D9"/>
          </w:tcPr>
          <w:p w:rsidR="00A81A6F" w:rsidRDefault="00A81A6F" w:rsidP="00E54C60">
            <w:pPr>
              <w:tabs>
                <w:tab w:val="num" w:pos="720"/>
              </w:tabs>
            </w:pPr>
            <w:r w:rsidRPr="00AD6353">
              <w:rPr>
                <w:b/>
                <w:bCs/>
                <w:lang w:val="en-GB"/>
              </w:rPr>
              <w:lastRenderedPageBreak/>
              <w:t>use</w:t>
            </w:r>
            <w:r w:rsidRPr="00681606">
              <w:rPr>
                <w:b/>
                <w:bCs/>
              </w:rPr>
              <w:t xml:space="preserve"> case</w:t>
            </w:r>
          </w:p>
        </w:tc>
        <w:tc>
          <w:tcPr>
            <w:tcW w:w="6572" w:type="dxa"/>
          </w:tcPr>
          <w:p w:rsidR="00A81A6F" w:rsidRDefault="00052178" w:rsidP="00E54C60">
            <w:r>
              <w:t>Spielstein setzen</w:t>
            </w:r>
          </w:p>
          <w:p w:rsidR="00A81A6F" w:rsidRDefault="00A81A6F" w:rsidP="00E54C60"/>
        </w:tc>
      </w:tr>
      <w:tr w:rsidR="00A81A6F" w:rsidTr="00E54C60">
        <w:tc>
          <w:tcPr>
            <w:tcW w:w="3068" w:type="dxa"/>
            <w:shd w:val="clear" w:color="auto" w:fill="D9D9D9"/>
          </w:tcPr>
          <w:p w:rsidR="00A81A6F" w:rsidRDefault="00A81A6F" w:rsidP="00E54C60">
            <w:r w:rsidRPr="00681606">
              <w:rPr>
                <w:b/>
                <w:bCs/>
              </w:rPr>
              <w:t>actors</w:t>
            </w:r>
          </w:p>
        </w:tc>
        <w:tc>
          <w:tcPr>
            <w:tcW w:w="6572" w:type="dxa"/>
          </w:tcPr>
          <w:p w:rsidR="00A81A6F" w:rsidRDefault="00052178" w:rsidP="00E54C60">
            <w:r>
              <w:t>User</w:t>
            </w:r>
          </w:p>
          <w:p w:rsidR="00A81A6F" w:rsidRDefault="00A81A6F" w:rsidP="00E54C60"/>
        </w:tc>
      </w:tr>
      <w:tr w:rsidR="00A81A6F" w:rsidTr="00E54C60">
        <w:tc>
          <w:tcPr>
            <w:tcW w:w="3068" w:type="dxa"/>
            <w:shd w:val="clear" w:color="auto" w:fill="D9D9D9"/>
          </w:tcPr>
          <w:p w:rsidR="00A81A6F" w:rsidRDefault="00A81A6F" w:rsidP="00E54C60">
            <w:r w:rsidRPr="00681606">
              <w:rPr>
                <w:b/>
                <w:bCs/>
              </w:rPr>
              <w:t>precondition</w:t>
            </w:r>
          </w:p>
        </w:tc>
        <w:tc>
          <w:tcPr>
            <w:tcW w:w="6572" w:type="dxa"/>
          </w:tcPr>
          <w:p w:rsidR="00A81A6F" w:rsidRDefault="006151B2" w:rsidP="00E54C60">
            <w:r>
              <w:t>Ein Spiel ist am Laufen und es sind noch nicht alle Spielsteine auf dem Feld</w:t>
            </w:r>
            <w:r w:rsidR="00052178">
              <w:t>.</w:t>
            </w:r>
          </w:p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</w:tc>
      </w:tr>
      <w:tr w:rsidR="00A81A6F" w:rsidTr="00E54C60">
        <w:tc>
          <w:tcPr>
            <w:tcW w:w="3068" w:type="dxa"/>
            <w:shd w:val="clear" w:color="auto" w:fill="D9D9D9"/>
          </w:tcPr>
          <w:p w:rsidR="00A81A6F" w:rsidRPr="00681606" w:rsidRDefault="00A81A6F" w:rsidP="00E54C60">
            <w:pPr>
              <w:rPr>
                <w:b/>
                <w:bCs/>
              </w:rPr>
            </w:pPr>
            <w:r w:rsidRPr="00681606">
              <w:rPr>
                <w:b/>
                <w:bCs/>
              </w:rPr>
              <w:t>main flow</w:t>
            </w:r>
          </w:p>
        </w:tc>
        <w:tc>
          <w:tcPr>
            <w:tcW w:w="6572" w:type="dxa"/>
          </w:tcPr>
          <w:p w:rsidR="00A81A6F" w:rsidRDefault="00052178" w:rsidP="00052178">
            <w:pPr>
              <w:pStyle w:val="Listenabsatz"/>
              <w:numPr>
                <w:ilvl w:val="0"/>
                <w:numId w:val="20"/>
              </w:numPr>
            </w:pPr>
            <w:r>
              <w:t>Oben rechts wird angezeigt</w:t>
            </w:r>
            <w:r w:rsidR="006151B2">
              <w:t>,</w:t>
            </w:r>
            <w:r>
              <w:t xml:space="preserve"> welcher Spieler am Zug ist.</w:t>
            </w:r>
          </w:p>
          <w:p w:rsidR="00052178" w:rsidRDefault="006151B2" w:rsidP="00052178">
            <w:pPr>
              <w:pStyle w:val="Listenabsatz"/>
              <w:numPr>
                <w:ilvl w:val="0"/>
                <w:numId w:val="20"/>
              </w:numPr>
            </w:pPr>
            <w:r>
              <w:t>Der Spieler klickt auf die Position auf die er einen Spielstein setzen möchte.</w:t>
            </w:r>
          </w:p>
          <w:p w:rsidR="006151B2" w:rsidRDefault="006151B2" w:rsidP="00052178">
            <w:pPr>
              <w:pStyle w:val="Listenabsatz"/>
              <w:numPr>
                <w:ilvl w:val="0"/>
                <w:numId w:val="20"/>
              </w:numPr>
            </w:pPr>
            <w:r>
              <w:t>Der Spielstein wird gesetzt.</w:t>
            </w:r>
          </w:p>
          <w:p w:rsidR="006151B2" w:rsidRDefault="006151B2" w:rsidP="00052178">
            <w:pPr>
              <w:pStyle w:val="Listenabsatz"/>
              <w:numPr>
                <w:ilvl w:val="0"/>
                <w:numId w:val="20"/>
              </w:numPr>
            </w:pPr>
            <w:r>
              <w:t>Die Anzahl der Spielsteine auf dem Feld wird aktualisiert.</w:t>
            </w:r>
          </w:p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</w:tc>
      </w:tr>
      <w:tr w:rsidR="00A81A6F" w:rsidTr="00E54C60">
        <w:tc>
          <w:tcPr>
            <w:tcW w:w="3068" w:type="dxa"/>
            <w:shd w:val="clear" w:color="auto" w:fill="D9D9D9"/>
          </w:tcPr>
          <w:p w:rsidR="00A81A6F" w:rsidRPr="00281420" w:rsidRDefault="00A81A6F" w:rsidP="00E54C60">
            <w:r w:rsidRPr="00681606">
              <w:rPr>
                <w:b/>
                <w:bCs/>
              </w:rPr>
              <w:t>postcondition</w:t>
            </w:r>
          </w:p>
          <w:p w:rsidR="00A81A6F" w:rsidRPr="00681606" w:rsidRDefault="00A81A6F" w:rsidP="00E54C60">
            <w:pPr>
              <w:ind w:left="1080"/>
              <w:rPr>
                <w:b/>
                <w:bCs/>
              </w:rPr>
            </w:pPr>
          </w:p>
        </w:tc>
        <w:tc>
          <w:tcPr>
            <w:tcW w:w="6572" w:type="dxa"/>
          </w:tcPr>
          <w:p w:rsidR="00A81A6F" w:rsidRDefault="006151B2" w:rsidP="00E54C60">
            <w:r>
              <w:t>Ein neuer Spielstein ist gesetzt.</w:t>
            </w:r>
          </w:p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</w:tc>
      </w:tr>
      <w:tr w:rsidR="00A81A6F" w:rsidTr="00E54C60">
        <w:tc>
          <w:tcPr>
            <w:tcW w:w="3068" w:type="dxa"/>
            <w:shd w:val="clear" w:color="auto" w:fill="D9D9D9"/>
          </w:tcPr>
          <w:p w:rsidR="00A81A6F" w:rsidRPr="00A063CF" w:rsidRDefault="00A81A6F" w:rsidP="00E54C60">
            <w:r w:rsidRPr="00681606">
              <w:rPr>
                <w:b/>
                <w:bCs/>
              </w:rPr>
              <w:t>exceptional flow</w:t>
            </w:r>
          </w:p>
        </w:tc>
        <w:tc>
          <w:tcPr>
            <w:tcW w:w="6572" w:type="dxa"/>
          </w:tcPr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</w:tc>
      </w:tr>
      <w:tr w:rsidR="00A81A6F" w:rsidTr="00E54C60">
        <w:tc>
          <w:tcPr>
            <w:tcW w:w="3068" w:type="dxa"/>
            <w:shd w:val="clear" w:color="auto" w:fill="D9D9D9"/>
          </w:tcPr>
          <w:p w:rsidR="00A81A6F" w:rsidRPr="00681606" w:rsidRDefault="00A81A6F" w:rsidP="00E54C60">
            <w:pPr>
              <w:rPr>
                <w:b/>
                <w:bCs/>
              </w:rPr>
            </w:pPr>
            <w:r w:rsidRPr="00681606">
              <w:rPr>
                <w:b/>
                <w:bCs/>
              </w:rPr>
              <w:t>exceptional postcondition</w:t>
            </w:r>
          </w:p>
        </w:tc>
        <w:tc>
          <w:tcPr>
            <w:tcW w:w="6572" w:type="dxa"/>
          </w:tcPr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Default="00A81A6F" w:rsidP="00E54C60"/>
          <w:p w:rsidR="00A81A6F" w:rsidRPr="00281420" w:rsidRDefault="00A81A6F" w:rsidP="00E54C60"/>
        </w:tc>
      </w:tr>
    </w:tbl>
    <w:p w:rsidR="00052178" w:rsidRDefault="00052178">
      <w:pPr>
        <w:spacing w:after="0"/>
        <w:jc w:val="left"/>
      </w:pPr>
      <w:r>
        <w:br w:type="page"/>
      </w:r>
    </w:p>
    <w:tbl>
      <w:tblPr>
        <w:tblW w:w="9640" w:type="dxa"/>
        <w:tblInd w:w="-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068"/>
        <w:gridCol w:w="6572"/>
      </w:tblGrid>
      <w:tr w:rsidR="00052178" w:rsidTr="00E54C60">
        <w:tc>
          <w:tcPr>
            <w:tcW w:w="3068" w:type="dxa"/>
            <w:shd w:val="clear" w:color="auto" w:fill="D9D9D9"/>
          </w:tcPr>
          <w:p w:rsidR="00052178" w:rsidRDefault="00052178" w:rsidP="00E54C60">
            <w:pPr>
              <w:tabs>
                <w:tab w:val="num" w:pos="720"/>
              </w:tabs>
            </w:pPr>
            <w:r w:rsidRPr="00AD6353">
              <w:rPr>
                <w:b/>
                <w:bCs/>
                <w:lang w:val="en-GB"/>
              </w:rPr>
              <w:lastRenderedPageBreak/>
              <w:t>use</w:t>
            </w:r>
            <w:r w:rsidRPr="00681606">
              <w:rPr>
                <w:b/>
                <w:bCs/>
              </w:rPr>
              <w:t xml:space="preserve"> case</w:t>
            </w:r>
          </w:p>
        </w:tc>
        <w:tc>
          <w:tcPr>
            <w:tcW w:w="6572" w:type="dxa"/>
          </w:tcPr>
          <w:p w:rsidR="00052178" w:rsidRDefault="006151B2" w:rsidP="00E54C60">
            <w:r>
              <w:t xml:space="preserve">Spielstein </w:t>
            </w:r>
            <w:r w:rsidR="004727C2">
              <w:t>auswählen zum verschieben</w:t>
            </w:r>
          </w:p>
          <w:p w:rsidR="00052178" w:rsidRDefault="00052178" w:rsidP="00E54C60"/>
        </w:tc>
      </w:tr>
      <w:tr w:rsidR="00052178" w:rsidTr="00E54C60">
        <w:tc>
          <w:tcPr>
            <w:tcW w:w="3068" w:type="dxa"/>
            <w:shd w:val="clear" w:color="auto" w:fill="D9D9D9"/>
          </w:tcPr>
          <w:p w:rsidR="00052178" w:rsidRDefault="00052178" w:rsidP="00E54C60">
            <w:r w:rsidRPr="00681606">
              <w:rPr>
                <w:b/>
                <w:bCs/>
              </w:rPr>
              <w:t>actors</w:t>
            </w:r>
          </w:p>
        </w:tc>
        <w:tc>
          <w:tcPr>
            <w:tcW w:w="6572" w:type="dxa"/>
          </w:tcPr>
          <w:p w:rsidR="00052178" w:rsidRDefault="006151B2" w:rsidP="00E54C60">
            <w:r>
              <w:t>User</w:t>
            </w:r>
          </w:p>
          <w:p w:rsidR="00052178" w:rsidRDefault="00052178" w:rsidP="00E54C60"/>
        </w:tc>
      </w:tr>
      <w:tr w:rsidR="00052178" w:rsidTr="00E54C60">
        <w:tc>
          <w:tcPr>
            <w:tcW w:w="3068" w:type="dxa"/>
            <w:shd w:val="clear" w:color="auto" w:fill="D9D9D9"/>
          </w:tcPr>
          <w:p w:rsidR="00052178" w:rsidRDefault="00052178" w:rsidP="00E54C60">
            <w:r w:rsidRPr="00681606">
              <w:rPr>
                <w:b/>
                <w:bCs/>
              </w:rPr>
              <w:t>precondition</w:t>
            </w:r>
          </w:p>
        </w:tc>
        <w:tc>
          <w:tcPr>
            <w:tcW w:w="6572" w:type="dxa"/>
          </w:tcPr>
          <w:p w:rsidR="006151B2" w:rsidRDefault="006151B2" w:rsidP="006151B2">
            <w:r>
              <w:t>Ein Spiel ist am Laufen und es sind bereits alle Spielsteine auf dem Feld.</w:t>
            </w:r>
          </w:p>
          <w:p w:rsidR="00052178" w:rsidRDefault="00052178" w:rsidP="00E54C60"/>
          <w:p w:rsidR="00052178" w:rsidRDefault="00052178" w:rsidP="00E54C60"/>
          <w:p w:rsidR="00052178" w:rsidRDefault="00052178" w:rsidP="00E54C60"/>
          <w:p w:rsidR="00052178" w:rsidRDefault="00052178" w:rsidP="00E54C60"/>
        </w:tc>
      </w:tr>
      <w:tr w:rsidR="00052178" w:rsidTr="00E54C60">
        <w:tc>
          <w:tcPr>
            <w:tcW w:w="3068" w:type="dxa"/>
            <w:shd w:val="clear" w:color="auto" w:fill="D9D9D9"/>
          </w:tcPr>
          <w:p w:rsidR="00052178" w:rsidRPr="00681606" w:rsidRDefault="00052178" w:rsidP="00E54C60">
            <w:pPr>
              <w:rPr>
                <w:b/>
                <w:bCs/>
              </w:rPr>
            </w:pPr>
            <w:r w:rsidRPr="00681606">
              <w:rPr>
                <w:b/>
                <w:bCs/>
              </w:rPr>
              <w:t>main flow</w:t>
            </w:r>
          </w:p>
        </w:tc>
        <w:tc>
          <w:tcPr>
            <w:tcW w:w="6572" w:type="dxa"/>
          </w:tcPr>
          <w:p w:rsidR="006151B2" w:rsidRDefault="006151B2" w:rsidP="006151B2">
            <w:pPr>
              <w:pStyle w:val="Listenabsatz"/>
              <w:numPr>
                <w:ilvl w:val="0"/>
                <w:numId w:val="21"/>
              </w:numPr>
            </w:pPr>
            <w:r>
              <w:t>Oben rechts wird angezeigt, welcher Spieler am Zug ist.</w:t>
            </w:r>
          </w:p>
          <w:p w:rsidR="006151B2" w:rsidRDefault="006151B2" w:rsidP="006151B2">
            <w:pPr>
              <w:pStyle w:val="Listenabsatz"/>
              <w:numPr>
                <w:ilvl w:val="0"/>
                <w:numId w:val="21"/>
              </w:numPr>
            </w:pPr>
            <w:r>
              <w:t>Der Spieler klickt auf den Spielstein, welchen er verschieben möchte.</w:t>
            </w:r>
          </w:p>
          <w:p w:rsidR="00052178" w:rsidRDefault="00052178" w:rsidP="00E54C60"/>
          <w:p w:rsidR="00052178" w:rsidRDefault="00052178" w:rsidP="00E54C60"/>
          <w:p w:rsidR="00052178" w:rsidRDefault="00052178" w:rsidP="00E54C60"/>
          <w:p w:rsidR="00052178" w:rsidRDefault="00052178" w:rsidP="00E54C60"/>
        </w:tc>
      </w:tr>
      <w:tr w:rsidR="00052178" w:rsidTr="00E54C60">
        <w:tc>
          <w:tcPr>
            <w:tcW w:w="3068" w:type="dxa"/>
            <w:shd w:val="clear" w:color="auto" w:fill="D9D9D9"/>
          </w:tcPr>
          <w:p w:rsidR="00052178" w:rsidRPr="00281420" w:rsidRDefault="00052178" w:rsidP="00E54C60">
            <w:r w:rsidRPr="00681606">
              <w:rPr>
                <w:b/>
                <w:bCs/>
              </w:rPr>
              <w:t>postcondition</w:t>
            </w:r>
          </w:p>
          <w:p w:rsidR="00052178" w:rsidRPr="00681606" w:rsidRDefault="00052178" w:rsidP="00E54C60">
            <w:pPr>
              <w:ind w:left="1080"/>
              <w:rPr>
                <w:b/>
                <w:bCs/>
              </w:rPr>
            </w:pPr>
          </w:p>
        </w:tc>
        <w:tc>
          <w:tcPr>
            <w:tcW w:w="6572" w:type="dxa"/>
          </w:tcPr>
          <w:p w:rsidR="00A32F26" w:rsidRDefault="00A32F26" w:rsidP="00A32F26">
            <w:r>
              <w:t xml:space="preserve">Ein Spielstein </w:t>
            </w:r>
            <w:r w:rsidR="005A2F65">
              <w:t>ist ausgewählt zum Verschieben.</w:t>
            </w:r>
          </w:p>
          <w:p w:rsidR="00052178" w:rsidRDefault="00052178" w:rsidP="00E54C60"/>
          <w:p w:rsidR="00052178" w:rsidRDefault="00052178" w:rsidP="00E54C60"/>
          <w:p w:rsidR="00052178" w:rsidRDefault="00052178" w:rsidP="00E54C60"/>
          <w:p w:rsidR="00052178" w:rsidRDefault="00052178" w:rsidP="00E54C60"/>
          <w:p w:rsidR="00052178" w:rsidRDefault="00052178" w:rsidP="00E54C60"/>
        </w:tc>
      </w:tr>
      <w:tr w:rsidR="00052178" w:rsidTr="00E54C60">
        <w:tc>
          <w:tcPr>
            <w:tcW w:w="3068" w:type="dxa"/>
            <w:shd w:val="clear" w:color="auto" w:fill="D9D9D9"/>
          </w:tcPr>
          <w:p w:rsidR="00052178" w:rsidRPr="00A063CF" w:rsidRDefault="00052178" w:rsidP="00E54C60">
            <w:r w:rsidRPr="00681606">
              <w:rPr>
                <w:b/>
                <w:bCs/>
              </w:rPr>
              <w:t>exceptional flow</w:t>
            </w:r>
          </w:p>
        </w:tc>
        <w:tc>
          <w:tcPr>
            <w:tcW w:w="6572" w:type="dxa"/>
          </w:tcPr>
          <w:p w:rsidR="00052178" w:rsidRDefault="00052178" w:rsidP="00E54C60"/>
          <w:p w:rsidR="00052178" w:rsidRDefault="00052178" w:rsidP="00E54C60"/>
          <w:p w:rsidR="00052178" w:rsidRDefault="00052178" w:rsidP="00E54C60"/>
          <w:p w:rsidR="00052178" w:rsidRDefault="00052178" w:rsidP="00E54C60"/>
          <w:p w:rsidR="00052178" w:rsidRDefault="00052178" w:rsidP="00E54C60"/>
          <w:p w:rsidR="00052178" w:rsidRDefault="00052178" w:rsidP="00E54C60"/>
          <w:p w:rsidR="00052178" w:rsidRDefault="00052178" w:rsidP="00E54C60"/>
        </w:tc>
      </w:tr>
      <w:tr w:rsidR="00052178" w:rsidTr="00E54C60">
        <w:tc>
          <w:tcPr>
            <w:tcW w:w="3068" w:type="dxa"/>
            <w:shd w:val="clear" w:color="auto" w:fill="D9D9D9"/>
          </w:tcPr>
          <w:p w:rsidR="00052178" w:rsidRPr="00681606" w:rsidRDefault="00052178" w:rsidP="00E54C60">
            <w:pPr>
              <w:rPr>
                <w:b/>
                <w:bCs/>
              </w:rPr>
            </w:pPr>
            <w:r w:rsidRPr="00681606">
              <w:rPr>
                <w:b/>
                <w:bCs/>
              </w:rPr>
              <w:t>exceptional postcondition</w:t>
            </w:r>
          </w:p>
        </w:tc>
        <w:tc>
          <w:tcPr>
            <w:tcW w:w="6572" w:type="dxa"/>
          </w:tcPr>
          <w:p w:rsidR="00052178" w:rsidRDefault="00052178" w:rsidP="00E54C60"/>
          <w:p w:rsidR="00052178" w:rsidRDefault="00052178" w:rsidP="00E54C60"/>
          <w:p w:rsidR="00052178" w:rsidRDefault="00052178" w:rsidP="00E54C60"/>
          <w:p w:rsidR="00052178" w:rsidRDefault="00052178" w:rsidP="00E54C60"/>
          <w:p w:rsidR="00052178" w:rsidRDefault="00052178" w:rsidP="00E54C60"/>
          <w:p w:rsidR="00052178" w:rsidRPr="00281420" w:rsidRDefault="00052178" w:rsidP="00E54C60"/>
        </w:tc>
      </w:tr>
    </w:tbl>
    <w:p w:rsidR="004727C2" w:rsidRDefault="00D155F1">
      <w:pPr>
        <w:spacing w:after="0"/>
        <w:jc w:val="left"/>
      </w:pPr>
      <w:r>
        <w:br w:type="page"/>
      </w:r>
    </w:p>
    <w:tbl>
      <w:tblPr>
        <w:tblW w:w="9640" w:type="dxa"/>
        <w:tblInd w:w="-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068"/>
        <w:gridCol w:w="6572"/>
      </w:tblGrid>
      <w:tr w:rsidR="004727C2" w:rsidTr="004727C2"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727C2" w:rsidRPr="004727C2" w:rsidRDefault="004727C2" w:rsidP="00E54C60">
            <w:pPr>
              <w:tabs>
                <w:tab w:val="num" w:pos="720"/>
              </w:tabs>
              <w:rPr>
                <w:b/>
                <w:bCs/>
                <w:lang w:val="en-GB"/>
              </w:rPr>
            </w:pPr>
            <w:r w:rsidRPr="00AD6353">
              <w:rPr>
                <w:b/>
                <w:bCs/>
                <w:lang w:val="en-GB"/>
              </w:rPr>
              <w:lastRenderedPageBreak/>
              <w:t>use</w:t>
            </w:r>
            <w:r w:rsidRPr="004727C2">
              <w:rPr>
                <w:b/>
                <w:bCs/>
                <w:lang w:val="en-GB"/>
              </w:rPr>
              <w:t xml:space="preserve"> case</w:t>
            </w:r>
          </w:p>
        </w:tc>
        <w:tc>
          <w:tcPr>
            <w:tcW w:w="6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7C2" w:rsidRDefault="004727C2" w:rsidP="00E54C60">
            <w:r>
              <w:t>Spielstein verschieben</w:t>
            </w:r>
          </w:p>
          <w:p w:rsidR="004727C2" w:rsidRDefault="004727C2" w:rsidP="00E54C60"/>
        </w:tc>
      </w:tr>
      <w:tr w:rsidR="004727C2" w:rsidTr="004727C2"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727C2" w:rsidRPr="004727C2" w:rsidRDefault="004727C2" w:rsidP="004727C2">
            <w:pPr>
              <w:tabs>
                <w:tab w:val="num" w:pos="720"/>
              </w:tabs>
              <w:rPr>
                <w:b/>
                <w:bCs/>
                <w:lang w:val="en-GB"/>
              </w:rPr>
            </w:pPr>
            <w:r w:rsidRPr="004727C2">
              <w:rPr>
                <w:b/>
                <w:bCs/>
                <w:lang w:val="en-GB"/>
              </w:rPr>
              <w:t>actors</w:t>
            </w:r>
          </w:p>
        </w:tc>
        <w:tc>
          <w:tcPr>
            <w:tcW w:w="6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7C2" w:rsidRDefault="004727C2" w:rsidP="00E54C60">
            <w:r>
              <w:t>User</w:t>
            </w:r>
          </w:p>
          <w:p w:rsidR="004727C2" w:rsidRDefault="004727C2" w:rsidP="00E54C60"/>
        </w:tc>
      </w:tr>
      <w:tr w:rsidR="004727C2" w:rsidTr="004727C2"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727C2" w:rsidRPr="004727C2" w:rsidRDefault="004727C2" w:rsidP="004727C2">
            <w:pPr>
              <w:tabs>
                <w:tab w:val="num" w:pos="720"/>
              </w:tabs>
              <w:rPr>
                <w:b/>
                <w:bCs/>
                <w:lang w:val="en-GB"/>
              </w:rPr>
            </w:pPr>
            <w:r w:rsidRPr="004727C2">
              <w:rPr>
                <w:b/>
                <w:bCs/>
                <w:lang w:val="en-GB"/>
              </w:rPr>
              <w:t>precondition</w:t>
            </w:r>
          </w:p>
        </w:tc>
        <w:tc>
          <w:tcPr>
            <w:tcW w:w="6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7C2" w:rsidRDefault="005A2F65" w:rsidP="00E54C60">
            <w:r>
              <w:t>Ein Spielstein ist zum Verschieben ausgewählt.</w:t>
            </w:r>
          </w:p>
          <w:p w:rsidR="004727C2" w:rsidRDefault="004727C2" w:rsidP="00E54C60"/>
          <w:p w:rsidR="004727C2" w:rsidRDefault="004727C2" w:rsidP="00E54C60"/>
          <w:p w:rsidR="004727C2" w:rsidRDefault="004727C2" w:rsidP="00E54C60"/>
        </w:tc>
      </w:tr>
      <w:tr w:rsidR="004727C2" w:rsidTr="004727C2"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727C2" w:rsidRPr="004727C2" w:rsidRDefault="004727C2" w:rsidP="004727C2">
            <w:pPr>
              <w:tabs>
                <w:tab w:val="num" w:pos="720"/>
              </w:tabs>
              <w:rPr>
                <w:b/>
                <w:bCs/>
                <w:lang w:val="en-GB"/>
              </w:rPr>
            </w:pPr>
            <w:r w:rsidRPr="004727C2">
              <w:rPr>
                <w:b/>
                <w:bCs/>
                <w:lang w:val="en-GB"/>
              </w:rPr>
              <w:t>main flow</w:t>
            </w:r>
          </w:p>
        </w:tc>
        <w:tc>
          <w:tcPr>
            <w:tcW w:w="6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7C2" w:rsidRDefault="004727C2" w:rsidP="004727C2">
            <w:pPr>
              <w:pStyle w:val="Listenabsatz"/>
              <w:numPr>
                <w:ilvl w:val="0"/>
                <w:numId w:val="24"/>
              </w:numPr>
            </w:pPr>
            <w:r>
              <w:t>Der Spieler klickt auf die Position auf die er den Spielstein setzen möchte.</w:t>
            </w:r>
          </w:p>
          <w:p w:rsidR="004727C2" w:rsidRDefault="004727C2" w:rsidP="005A2F65">
            <w:pPr>
              <w:pStyle w:val="Listenabsatz"/>
              <w:numPr>
                <w:ilvl w:val="0"/>
                <w:numId w:val="24"/>
              </w:numPr>
            </w:pPr>
            <w:r>
              <w:t>Der Spielstein wird verschoben.</w:t>
            </w:r>
            <w:r w:rsidR="005A2F65">
              <w:t xml:space="preserve"> </w:t>
            </w:r>
          </w:p>
          <w:p w:rsidR="004727C2" w:rsidRDefault="004727C2" w:rsidP="00E54C60"/>
          <w:p w:rsidR="004727C2" w:rsidRDefault="004727C2" w:rsidP="00E54C60"/>
          <w:p w:rsidR="004727C2" w:rsidRDefault="004727C2" w:rsidP="00E54C60"/>
        </w:tc>
      </w:tr>
      <w:tr w:rsidR="004727C2" w:rsidTr="004727C2"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727C2" w:rsidRPr="004727C2" w:rsidRDefault="004727C2" w:rsidP="004727C2">
            <w:pPr>
              <w:tabs>
                <w:tab w:val="num" w:pos="720"/>
              </w:tabs>
              <w:rPr>
                <w:b/>
                <w:bCs/>
                <w:lang w:val="en-GB"/>
              </w:rPr>
            </w:pPr>
            <w:r w:rsidRPr="004727C2">
              <w:rPr>
                <w:b/>
                <w:bCs/>
                <w:lang w:val="en-GB"/>
              </w:rPr>
              <w:t>postcondition</w:t>
            </w:r>
          </w:p>
          <w:p w:rsidR="004727C2" w:rsidRPr="004727C2" w:rsidRDefault="004727C2" w:rsidP="004727C2">
            <w:pPr>
              <w:tabs>
                <w:tab w:val="num" w:pos="720"/>
              </w:tabs>
              <w:rPr>
                <w:b/>
                <w:bCs/>
                <w:lang w:val="en-GB"/>
              </w:rPr>
            </w:pPr>
          </w:p>
        </w:tc>
        <w:tc>
          <w:tcPr>
            <w:tcW w:w="6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7C2" w:rsidRDefault="004727C2" w:rsidP="00E54C60">
            <w:r>
              <w:t>Ein Spielstein wurde verschoben.</w:t>
            </w:r>
          </w:p>
          <w:p w:rsidR="004727C2" w:rsidRDefault="004727C2" w:rsidP="00E54C60"/>
          <w:p w:rsidR="004727C2" w:rsidRDefault="004727C2" w:rsidP="00E54C60"/>
          <w:p w:rsidR="004727C2" w:rsidRDefault="004727C2" w:rsidP="00E54C60"/>
          <w:p w:rsidR="004727C2" w:rsidRDefault="004727C2" w:rsidP="00E54C60"/>
          <w:p w:rsidR="004727C2" w:rsidRDefault="004727C2" w:rsidP="00E54C60"/>
        </w:tc>
      </w:tr>
      <w:tr w:rsidR="004727C2" w:rsidTr="004727C2"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727C2" w:rsidRPr="004727C2" w:rsidRDefault="004727C2" w:rsidP="004727C2">
            <w:pPr>
              <w:tabs>
                <w:tab w:val="num" w:pos="720"/>
              </w:tabs>
              <w:rPr>
                <w:b/>
                <w:bCs/>
                <w:lang w:val="en-GB"/>
              </w:rPr>
            </w:pPr>
            <w:r w:rsidRPr="004727C2">
              <w:rPr>
                <w:b/>
                <w:bCs/>
                <w:lang w:val="en-GB"/>
              </w:rPr>
              <w:t>exceptional flow</w:t>
            </w:r>
          </w:p>
        </w:tc>
        <w:tc>
          <w:tcPr>
            <w:tcW w:w="6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7C2" w:rsidRDefault="004727C2" w:rsidP="00E54C60"/>
          <w:p w:rsidR="004727C2" w:rsidRDefault="004727C2" w:rsidP="00E54C60"/>
          <w:p w:rsidR="004727C2" w:rsidRDefault="004727C2" w:rsidP="00E54C60"/>
          <w:p w:rsidR="004727C2" w:rsidRDefault="004727C2" w:rsidP="00E54C60"/>
          <w:p w:rsidR="004727C2" w:rsidRDefault="004727C2" w:rsidP="00E54C60"/>
          <w:p w:rsidR="004727C2" w:rsidRDefault="004727C2" w:rsidP="00E54C60"/>
          <w:p w:rsidR="004727C2" w:rsidRDefault="004727C2" w:rsidP="00E54C60"/>
        </w:tc>
      </w:tr>
      <w:tr w:rsidR="004727C2" w:rsidTr="004727C2"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727C2" w:rsidRPr="004727C2" w:rsidRDefault="004727C2" w:rsidP="004727C2">
            <w:pPr>
              <w:tabs>
                <w:tab w:val="num" w:pos="720"/>
              </w:tabs>
              <w:rPr>
                <w:b/>
                <w:bCs/>
                <w:lang w:val="en-GB"/>
              </w:rPr>
            </w:pPr>
            <w:r w:rsidRPr="004727C2">
              <w:rPr>
                <w:b/>
                <w:bCs/>
                <w:lang w:val="en-GB"/>
              </w:rPr>
              <w:t>exceptional postcondition</w:t>
            </w:r>
          </w:p>
        </w:tc>
        <w:tc>
          <w:tcPr>
            <w:tcW w:w="6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7C2" w:rsidRDefault="004727C2" w:rsidP="00E54C60"/>
          <w:p w:rsidR="004727C2" w:rsidRDefault="004727C2" w:rsidP="00E54C60"/>
          <w:p w:rsidR="004727C2" w:rsidRDefault="004727C2" w:rsidP="00E54C60"/>
          <w:p w:rsidR="004727C2" w:rsidRDefault="004727C2" w:rsidP="00E54C60"/>
          <w:p w:rsidR="004727C2" w:rsidRDefault="004727C2" w:rsidP="00E54C60"/>
          <w:p w:rsidR="004727C2" w:rsidRPr="00281420" w:rsidRDefault="004727C2" w:rsidP="00E54C60"/>
        </w:tc>
      </w:tr>
    </w:tbl>
    <w:p w:rsidR="004727C2" w:rsidRDefault="004727C2">
      <w:r>
        <w:br w:type="page"/>
      </w:r>
    </w:p>
    <w:tbl>
      <w:tblPr>
        <w:tblW w:w="9640" w:type="dxa"/>
        <w:tblInd w:w="-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068"/>
        <w:gridCol w:w="6572"/>
      </w:tblGrid>
      <w:tr w:rsidR="00D155F1" w:rsidTr="00E54C60">
        <w:tc>
          <w:tcPr>
            <w:tcW w:w="3068" w:type="dxa"/>
            <w:shd w:val="clear" w:color="auto" w:fill="D9D9D9"/>
          </w:tcPr>
          <w:p w:rsidR="00D155F1" w:rsidRDefault="00D155F1" w:rsidP="00E54C60">
            <w:pPr>
              <w:tabs>
                <w:tab w:val="num" w:pos="720"/>
              </w:tabs>
            </w:pPr>
            <w:r w:rsidRPr="00AD6353">
              <w:rPr>
                <w:b/>
                <w:bCs/>
                <w:lang w:val="en-GB"/>
              </w:rPr>
              <w:lastRenderedPageBreak/>
              <w:t>use</w:t>
            </w:r>
            <w:r w:rsidRPr="00681606">
              <w:rPr>
                <w:b/>
                <w:bCs/>
              </w:rPr>
              <w:t xml:space="preserve"> case</w:t>
            </w:r>
          </w:p>
        </w:tc>
        <w:tc>
          <w:tcPr>
            <w:tcW w:w="6572" w:type="dxa"/>
          </w:tcPr>
          <w:p w:rsidR="00D155F1" w:rsidRDefault="00D155F1" w:rsidP="00D155F1">
            <w:r>
              <w:t>Spiel gewinnen und Tableau anzeigen</w:t>
            </w:r>
          </w:p>
          <w:p w:rsidR="00D155F1" w:rsidRDefault="00D155F1" w:rsidP="00D155F1"/>
        </w:tc>
      </w:tr>
      <w:tr w:rsidR="00D155F1" w:rsidTr="00E54C60">
        <w:tc>
          <w:tcPr>
            <w:tcW w:w="3068" w:type="dxa"/>
            <w:shd w:val="clear" w:color="auto" w:fill="D9D9D9"/>
          </w:tcPr>
          <w:p w:rsidR="00D155F1" w:rsidRDefault="00D155F1" w:rsidP="00E54C60">
            <w:r w:rsidRPr="00681606">
              <w:rPr>
                <w:b/>
                <w:bCs/>
              </w:rPr>
              <w:t>actors</w:t>
            </w:r>
          </w:p>
        </w:tc>
        <w:tc>
          <w:tcPr>
            <w:tcW w:w="6572" w:type="dxa"/>
          </w:tcPr>
          <w:p w:rsidR="00D155F1" w:rsidRDefault="00D155F1" w:rsidP="00E54C60">
            <w:r>
              <w:t>User</w:t>
            </w:r>
          </w:p>
          <w:p w:rsidR="00D155F1" w:rsidRDefault="00D155F1" w:rsidP="00E54C60"/>
        </w:tc>
      </w:tr>
      <w:tr w:rsidR="00D155F1" w:rsidTr="00E54C60">
        <w:tc>
          <w:tcPr>
            <w:tcW w:w="3068" w:type="dxa"/>
            <w:shd w:val="clear" w:color="auto" w:fill="D9D9D9"/>
          </w:tcPr>
          <w:p w:rsidR="00D155F1" w:rsidRDefault="00D155F1" w:rsidP="00E54C60">
            <w:r w:rsidRPr="00681606">
              <w:rPr>
                <w:b/>
                <w:bCs/>
              </w:rPr>
              <w:t>precondition</w:t>
            </w:r>
          </w:p>
        </w:tc>
        <w:tc>
          <w:tcPr>
            <w:tcW w:w="6572" w:type="dxa"/>
          </w:tcPr>
          <w:p w:rsidR="00D155F1" w:rsidRDefault="000A78A6" w:rsidP="00E54C60">
            <w:r>
              <w:t>Ein Spiel ist am L</w:t>
            </w:r>
            <w:r w:rsidR="00D155F1">
              <w:t>aufen.</w:t>
            </w:r>
          </w:p>
          <w:p w:rsidR="00D155F1" w:rsidRDefault="00D155F1" w:rsidP="00E54C60"/>
          <w:p w:rsidR="00D155F1" w:rsidRDefault="00D155F1" w:rsidP="00E54C60"/>
          <w:p w:rsidR="00D155F1" w:rsidRDefault="00D155F1" w:rsidP="00E54C60"/>
          <w:p w:rsidR="00D155F1" w:rsidRDefault="00D155F1" w:rsidP="00E54C60"/>
        </w:tc>
      </w:tr>
      <w:tr w:rsidR="00D155F1" w:rsidTr="00E54C60">
        <w:tc>
          <w:tcPr>
            <w:tcW w:w="3068" w:type="dxa"/>
            <w:shd w:val="clear" w:color="auto" w:fill="D9D9D9"/>
          </w:tcPr>
          <w:p w:rsidR="00D155F1" w:rsidRPr="00681606" w:rsidRDefault="00D155F1" w:rsidP="00E54C60">
            <w:pPr>
              <w:rPr>
                <w:b/>
                <w:bCs/>
              </w:rPr>
            </w:pPr>
            <w:r w:rsidRPr="00681606">
              <w:rPr>
                <w:b/>
                <w:bCs/>
              </w:rPr>
              <w:t>main flow</w:t>
            </w:r>
          </w:p>
        </w:tc>
        <w:tc>
          <w:tcPr>
            <w:tcW w:w="6572" w:type="dxa"/>
          </w:tcPr>
          <w:p w:rsidR="00D155F1" w:rsidRDefault="001127FA" w:rsidP="001127FA">
            <w:pPr>
              <w:pStyle w:val="Listenabsatz"/>
              <w:numPr>
                <w:ilvl w:val="0"/>
                <w:numId w:val="23"/>
              </w:numPr>
            </w:pPr>
            <w:r>
              <w:t>Ein Spieler macht einen Spielzug der zum Sieg führt. (Gemäss verlinktem Reglement in der Spezifikation)</w:t>
            </w:r>
          </w:p>
          <w:p w:rsidR="001127FA" w:rsidRDefault="001127FA" w:rsidP="001127FA">
            <w:pPr>
              <w:pStyle w:val="Listenabsatz"/>
              <w:numPr>
                <w:ilvl w:val="0"/>
                <w:numId w:val="23"/>
              </w:numPr>
            </w:pPr>
            <w:r>
              <w:t>Das komplette Tableau wird angezeigt.</w:t>
            </w:r>
          </w:p>
          <w:p w:rsidR="000A78A6" w:rsidRDefault="000A78A6" w:rsidP="00E54C60"/>
          <w:p w:rsidR="000A78A6" w:rsidRDefault="000A78A6" w:rsidP="00E54C60"/>
          <w:p w:rsidR="00D155F1" w:rsidRDefault="00D155F1" w:rsidP="00E54C60"/>
          <w:p w:rsidR="00D155F1" w:rsidRDefault="00D155F1" w:rsidP="00E54C60"/>
          <w:p w:rsidR="00D155F1" w:rsidRDefault="00D155F1" w:rsidP="00E54C60"/>
        </w:tc>
      </w:tr>
      <w:tr w:rsidR="00D155F1" w:rsidTr="00E54C60">
        <w:tc>
          <w:tcPr>
            <w:tcW w:w="3068" w:type="dxa"/>
            <w:shd w:val="clear" w:color="auto" w:fill="D9D9D9"/>
          </w:tcPr>
          <w:p w:rsidR="00D155F1" w:rsidRPr="00281420" w:rsidRDefault="00D155F1" w:rsidP="00E54C60">
            <w:r w:rsidRPr="00681606">
              <w:rPr>
                <w:b/>
                <w:bCs/>
              </w:rPr>
              <w:t>postcondition</w:t>
            </w:r>
          </w:p>
          <w:p w:rsidR="00D155F1" w:rsidRPr="00681606" w:rsidRDefault="00D155F1" w:rsidP="00E54C60">
            <w:pPr>
              <w:ind w:left="1080"/>
              <w:rPr>
                <w:b/>
                <w:bCs/>
              </w:rPr>
            </w:pPr>
          </w:p>
        </w:tc>
        <w:tc>
          <w:tcPr>
            <w:tcW w:w="6572" w:type="dxa"/>
          </w:tcPr>
          <w:p w:rsidR="00D155F1" w:rsidRDefault="001127FA" w:rsidP="00E54C60">
            <w:r>
              <w:t>Das Spiel ist beendet und der Startbildschirm wird wieder angezeigt.</w:t>
            </w:r>
          </w:p>
          <w:p w:rsidR="00D155F1" w:rsidRDefault="00D155F1" w:rsidP="00E54C60"/>
          <w:p w:rsidR="00D155F1" w:rsidRDefault="00D155F1" w:rsidP="00E54C60"/>
          <w:p w:rsidR="00D155F1" w:rsidRDefault="00D155F1" w:rsidP="00E54C60"/>
          <w:p w:rsidR="00D155F1" w:rsidRDefault="00D155F1" w:rsidP="00E54C60"/>
          <w:p w:rsidR="00D155F1" w:rsidRDefault="00D155F1" w:rsidP="00E54C60"/>
        </w:tc>
      </w:tr>
      <w:tr w:rsidR="00D155F1" w:rsidTr="00E54C60">
        <w:tc>
          <w:tcPr>
            <w:tcW w:w="3068" w:type="dxa"/>
            <w:shd w:val="clear" w:color="auto" w:fill="D9D9D9"/>
          </w:tcPr>
          <w:p w:rsidR="00D155F1" w:rsidRPr="00A063CF" w:rsidRDefault="00D155F1" w:rsidP="00E54C60">
            <w:r w:rsidRPr="00681606">
              <w:rPr>
                <w:b/>
                <w:bCs/>
              </w:rPr>
              <w:t>exceptional flow</w:t>
            </w:r>
          </w:p>
        </w:tc>
        <w:tc>
          <w:tcPr>
            <w:tcW w:w="6572" w:type="dxa"/>
          </w:tcPr>
          <w:p w:rsidR="00D155F1" w:rsidRDefault="00D155F1" w:rsidP="00E54C60"/>
          <w:p w:rsidR="00D155F1" w:rsidRDefault="00D155F1" w:rsidP="00E54C60"/>
          <w:p w:rsidR="00D155F1" w:rsidRDefault="00D155F1" w:rsidP="00E54C60"/>
          <w:p w:rsidR="00D155F1" w:rsidRDefault="00D155F1" w:rsidP="00E54C60"/>
          <w:p w:rsidR="00D155F1" w:rsidRDefault="00D155F1" w:rsidP="00E54C60"/>
          <w:p w:rsidR="00D155F1" w:rsidRDefault="00D155F1" w:rsidP="00E54C60"/>
          <w:p w:rsidR="00D155F1" w:rsidRDefault="00D155F1" w:rsidP="00E54C60"/>
        </w:tc>
      </w:tr>
      <w:tr w:rsidR="00D155F1" w:rsidTr="00E54C60">
        <w:tc>
          <w:tcPr>
            <w:tcW w:w="3068" w:type="dxa"/>
            <w:shd w:val="clear" w:color="auto" w:fill="D9D9D9"/>
          </w:tcPr>
          <w:p w:rsidR="00D155F1" w:rsidRPr="00681606" w:rsidRDefault="00D155F1" w:rsidP="00E54C60">
            <w:pPr>
              <w:rPr>
                <w:b/>
                <w:bCs/>
              </w:rPr>
            </w:pPr>
            <w:r w:rsidRPr="00681606">
              <w:rPr>
                <w:b/>
                <w:bCs/>
              </w:rPr>
              <w:t>exceptional postcondition</w:t>
            </w:r>
          </w:p>
        </w:tc>
        <w:tc>
          <w:tcPr>
            <w:tcW w:w="6572" w:type="dxa"/>
          </w:tcPr>
          <w:p w:rsidR="00D155F1" w:rsidRDefault="00D155F1" w:rsidP="00E54C60"/>
          <w:p w:rsidR="00D155F1" w:rsidRDefault="00D155F1" w:rsidP="00E54C60"/>
          <w:p w:rsidR="00D155F1" w:rsidRDefault="00D155F1" w:rsidP="00E54C60"/>
          <w:p w:rsidR="00D155F1" w:rsidRDefault="00D155F1" w:rsidP="00E54C60"/>
          <w:p w:rsidR="00D155F1" w:rsidRDefault="00D155F1" w:rsidP="00E54C60"/>
          <w:p w:rsidR="00D155F1" w:rsidRPr="00281420" w:rsidRDefault="00D155F1" w:rsidP="00E54C60"/>
        </w:tc>
      </w:tr>
    </w:tbl>
    <w:p w:rsidR="00413EAE" w:rsidRDefault="00413EAE">
      <w:pPr>
        <w:spacing w:after="0"/>
        <w:jc w:val="left"/>
      </w:pPr>
      <w:r>
        <w:br w:type="page"/>
      </w:r>
    </w:p>
    <w:tbl>
      <w:tblPr>
        <w:tblW w:w="9640" w:type="dxa"/>
        <w:tblInd w:w="-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068"/>
        <w:gridCol w:w="6572"/>
      </w:tblGrid>
      <w:tr w:rsidR="00413EAE" w:rsidTr="00E54C60">
        <w:tc>
          <w:tcPr>
            <w:tcW w:w="3068" w:type="dxa"/>
            <w:shd w:val="clear" w:color="auto" w:fill="D9D9D9"/>
          </w:tcPr>
          <w:p w:rsidR="00413EAE" w:rsidRDefault="00413EAE" w:rsidP="00E54C60">
            <w:pPr>
              <w:tabs>
                <w:tab w:val="num" w:pos="720"/>
              </w:tabs>
            </w:pPr>
            <w:r w:rsidRPr="00AD6353">
              <w:rPr>
                <w:b/>
                <w:bCs/>
                <w:lang w:val="en-GB"/>
              </w:rPr>
              <w:lastRenderedPageBreak/>
              <w:t>use</w:t>
            </w:r>
            <w:r w:rsidRPr="00681606">
              <w:rPr>
                <w:b/>
                <w:bCs/>
              </w:rPr>
              <w:t xml:space="preserve"> case</w:t>
            </w:r>
          </w:p>
        </w:tc>
        <w:tc>
          <w:tcPr>
            <w:tcW w:w="6572" w:type="dxa"/>
          </w:tcPr>
          <w:p w:rsidR="00413EAE" w:rsidRDefault="00413EAE" w:rsidP="00413EAE">
            <w:r>
              <w:t>Spielstein vom Gegner wegnehmen</w:t>
            </w:r>
          </w:p>
        </w:tc>
      </w:tr>
      <w:tr w:rsidR="00413EAE" w:rsidTr="00E54C60">
        <w:tc>
          <w:tcPr>
            <w:tcW w:w="3068" w:type="dxa"/>
            <w:shd w:val="clear" w:color="auto" w:fill="D9D9D9"/>
          </w:tcPr>
          <w:p w:rsidR="00413EAE" w:rsidRDefault="00413EAE" w:rsidP="00E54C60">
            <w:r w:rsidRPr="00681606">
              <w:rPr>
                <w:b/>
                <w:bCs/>
              </w:rPr>
              <w:t>actors</w:t>
            </w:r>
          </w:p>
        </w:tc>
        <w:tc>
          <w:tcPr>
            <w:tcW w:w="6572" w:type="dxa"/>
          </w:tcPr>
          <w:p w:rsidR="00413EAE" w:rsidRDefault="00413EAE" w:rsidP="00E54C60">
            <w:r>
              <w:t>User</w:t>
            </w:r>
          </w:p>
          <w:p w:rsidR="00413EAE" w:rsidRDefault="00413EAE" w:rsidP="00E54C60"/>
        </w:tc>
      </w:tr>
      <w:tr w:rsidR="00413EAE" w:rsidTr="00E54C60">
        <w:tc>
          <w:tcPr>
            <w:tcW w:w="3068" w:type="dxa"/>
            <w:shd w:val="clear" w:color="auto" w:fill="D9D9D9"/>
          </w:tcPr>
          <w:p w:rsidR="00413EAE" w:rsidRDefault="00413EAE" w:rsidP="00E54C60">
            <w:r w:rsidRPr="00681606">
              <w:rPr>
                <w:b/>
                <w:bCs/>
              </w:rPr>
              <w:t>precondition</w:t>
            </w:r>
          </w:p>
        </w:tc>
        <w:tc>
          <w:tcPr>
            <w:tcW w:w="6572" w:type="dxa"/>
          </w:tcPr>
          <w:p w:rsidR="00413EAE" w:rsidRDefault="00413EAE" w:rsidP="00E54C60">
            <w:r>
              <w:t>Mit dem letzten Spielzug wurde eine Mühle gebildet.</w:t>
            </w:r>
          </w:p>
          <w:p w:rsidR="00413EAE" w:rsidRDefault="00413EAE" w:rsidP="00E54C60"/>
          <w:p w:rsidR="00413EAE" w:rsidRDefault="00413EAE" w:rsidP="00E54C60"/>
          <w:p w:rsidR="00413EAE" w:rsidRDefault="00413EAE" w:rsidP="00E54C60"/>
        </w:tc>
      </w:tr>
      <w:tr w:rsidR="00413EAE" w:rsidTr="00E54C60">
        <w:tc>
          <w:tcPr>
            <w:tcW w:w="3068" w:type="dxa"/>
            <w:shd w:val="clear" w:color="auto" w:fill="D9D9D9"/>
          </w:tcPr>
          <w:p w:rsidR="00413EAE" w:rsidRPr="00681606" w:rsidRDefault="00413EAE" w:rsidP="00E54C60">
            <w:pPr>
              <w:rPr>
                <w:b/>
                <w:bCs/>
              </w:rPr>
            </w:pPr>
            <w:r w:rsidRPr="00681606">
              <w:rPr>
                <w:b/>
                <w:bCs/>
              </w:rPr>
              <w:t>main flow</w:t>
            </w:r>
          </w:p>
        </w:tc>
        <w:tc>
          <w:tcPr>
            <w:tcW w:w="6572" w:type="dxa"/>
          </w:tcPr>
          <w:p w:rsidR="00413EAE" w:rsidRDefault="00413EAE" w:rsidP="00413EAE">
            <w:pPr>
              <w:pStyle w:val="Listenabsatz"/>
              <w:numPr>
                <w:ilvl w:val="0"/>
                <w:numId w:val="25"/>
              </w:numPr>
            </w:pPr>
            <w:r>
              <w:t>Der Spieler welcher gerade eine Mühle geschlossen hat wählt einen Spielstein des Gegners aus.</w:t>
            </w:r>
          </w:p>
          <w:p w:rsidR="00413EAE" w:rsidRDefault="00413EAE" w:rsidP="00413EAE">
            <w:pPr>
              <w:pStyle w:val="Listenabsatz"/>
              <w:numPr>
                <w:ilvl w:val="0"/>
                <w:numId w:val="25"/>
              </w:numPr>
            </w:pPr>
            <w:r>
              <w:t>Der ausgewählte Spielstein wird vom Spielfeld entfernt.</w:t>
            </w:r>
          </w:p>
          <w:p w:rsidR="00413EAE" w:rsidRDefault="00413EAE" w:rsidP="00E54C60"/>
          <w:p w:rsidR="00413EAE" w:rsidRDefault="00413EAE" w:rsidP="00E54C60"/>
          <w:p w:rsidR="00413EAE" w:rsidRDefault="00413EAE" w:rsidP="00E54C60"/>
          <w:p w:rsidR="00413EAE" w:rsidRDefault="00413EAE" w:rsidP="00E54C60"/>
          <w:p w:rsidR="00413EAE" w:rsidRDefault="00413EAE" w:rsidP="00E54C60"/>
        </w:tc>
      </w:tr>
      <w:tr w:rsidR="00413EAE" w:rsidTr="00E54C60">
        <w:tc>
          <w:tcPr>
            <w:tcW w:w="3068" w:type="dxa"/>
            <w:shd w:val="clear" w:color="auto" w:fill="D9D9D9"/>
          </w:tcPr>
          <w:p w:rsidR="00413EAE" w:rsidRPr="00281420" w:rsidRDefault="00413EAE" w:rsidP="00E54C60">
            <w:r w:rsidRPr="00681606">
              <w:rPr>
                <w:b/>
                <w:bCs/>
              </w:rPr>
              <w:t>postcondition</w:t>
            </w:r>
          </w:p>
          <w:p w:rsidR="00413EAE" w:rsidRPr="00681606" w:rsidRDefault="00413EAE" w:rsidP="00E54C60">
            <w:pPr>
              <w:ind w:left="1080"/>
              <w:rPr>
                <w:b/>
                <w:bCs/>
              </w:rPr>
            </w:pPr>
          </w:p>
        </w:tc>
        <w:tc>
          <w:tcPr>
            <w:tcW w:w="6572" w:type="dxa"/>
          </w:tcPr>
          <w:p w:rsidR="00413EAE" w:rsidRDefault="002509E0" w:rsidP="00E54C60">
            <w:r>
              <w:t>Ein Spielstein wurde vom Spielfeld entfernt.</w:t>
            </w:r>
          </w:p>
          <w:p w:rsidR="00413EAE" w:rsidRDefault="00413EAE" w:rsidP="00E54C60"/>
          <w:p w:rsidR="00413EAE" w:rsidRDefault="00413EAE" w:rsidP="00E54C60"/>
          <w:p w:rsidR="00413EAE" w:rsidRDefault="00413EAE" w:rsidP="00E54C60"/>
          <w:p w:rsidR="00413EAE" w:rsidRDefault="00413EAE" w:rsidP="00E54C60"/>
          <w:p w:rsidR="00413EAE" w:rsidRDefault="00413EAE" w:rsidP="00E54C60"/>
        </w:tc>
      </w:tr>
      <w:tr w:rsidR="00413EAE" w:rsidTr="00E54C60">
        <w:tc>
          <w:tcPr>
            <w:tcW w:w="3068" w:type="dxa"/>
            <w:shd w:val="clear" w:color="auto" w:fill="D9D9D9"/>
          </w:tcPr>
          <w:p w:rsidR="00413EAE" w:rsidRPr="00A063CF" w:rsidRDefault="00413EAE" w:rsidP="00E54C60">
            <w:r w:rsidRPr="00681606">
              <w:rPr>
                <w:b/>
                <w:bCs/>
              </w:rPr>
              <w:t>exceptional flow</w:t>
            </w:r>
          </w:p>
        </w:tc>
        <w:tc>
          <w:tcPr>
            <w:tcW w:w="6572" w:type="dxa"/>
          </w:tcPr>
          <w:p w:rsidR="00413EAE" w:rsidRDefault="00413EAE" w:rsidP="00E54C60"/>
          <w:p w:rsidR="00413EAE" w:rsidRDefault="00413EAE" w:rsidP="00E54C60"/>
          <w:p w:rsidR="00413EAE" w:rsidRDefault="00413EAE" w:rsidP="00E54C60"/>
          <w:p w:rsidR="00413EAE" w:rsidRDefault="00413EAE" w:rsidP="00E54C60"/>
          <w:p w:rsidR="00413EAE" w:rsidRDefault="00413EAE" w:rsidP="00E54C60"/>
          <w:p w:rsidR="00413EAE" w:rsidRDefault="00413EAE" w:rsidP="00E54C60"/>
          <w:p w:rsidR="00413EAE" w:rsidRDefault="00413EAE" w:rsidP="00E54C60"/>
        </w:tc>
      </w:tr>
      <w:tr w:rsidR="00413EAE" w:rsidTr="00E54C60">
        <w:tc>
          <w:tcPr>
            <w:tcW w:w="3068" w:type="dxa"/>
            <w:shd w:val="clear" w:color="auto" w:fill="D9D9D9"/>
          </w:tcPr>
          <w:p w:rsidR="00413EAE" w:rsidRPr="00681606" w:rsidRDefault="00413EAE" w:rsidP="00E54C60">
            <w:pPr>
              <w:rPr>
                <w:b/>
                <w:bCs/>
              </w:rPr>
            </w:pPr>
            <w:r w:rsidRPr="00681606">
              <w:rPr>
                <w:b/>
                <w:bCs/>
              </w:rPr>
              <w:t>exceptional postcondition</w:t>
            </w:r>
          </w:p>
        </w:tc>
        <w:tc>
          <w:tcPr>
            <w:tcW w:w="6572" w:type="dxa"/>
          </w:tcPr>
          <w:p w:rsidR="00413EAE" w:rsidRDefault="00413EAE" w:rsidP="00E54C60"/>
          <w:p w:rsidR="00413EAE" w:rsidRDefault="00413EAE" w:rsidP="00E54C60"/>
          <w:p w:rsidR="00413EAE" w:rsidRDefault="00413EAE" w:rsidP="00E54C60"/>
          <w:p w:rsidR="00413EAE" w:rsidRDefault="00413EAE" w:rsidP="00E54C60"/>
          <w:p w:rsidR="00413EAE" w:rsidRDefault="00413EAE" w:rsidP="00E54C60"/>
          <w:p w:rsidR="00413EAE" w:rsidRPr="00281420" w:rsidRDefault="00413EAE" w:rsidP="00E54C60"/>
        </w:tc>
      </w:tr>
    </w:tbl>
    <w:p w:rsidR="00C04BFB" w:rsidRDefault="00C04BFB">
      <w:pPr>
        <w:spacing w:after="0"/>
        <w:jc w:val="left"/>
      </w:pPr>
      <w:r>
        <w:br w:type="page"/>
      </w:r>
    </w:p>
    <w:p w:rsidR="00082D33" w:rsidRDefault="00082D33" w:rsidP="00082D33">
      <w:pPr>
        <w:pStyle w:val="berschrift1"/>
      </w:pPr>
      <w:r>
        <w:lastRenderedPageBreak/>
        <w:t>Klassenkandidaten (CRC)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82D33" w:rsidTr="000D70B3">
        <w:tc>
          <w:tcPr>
            <w:tcW w:w="9212" w:type="dxa"/>
          </w:tcPr>
          <w:p w:rsidR="00082D33" w:rsidRPr="0098450E" w:rsidRDefault="00082D33" w:rsidP="000D70B3">
            <w:pPr>
              <w:pStyle w:val="berschrift2"/>
              <w:outlineLvl w:val="1"/>
            </w:pPr>
            <w:r>
              <w:t>Point</w:t>
            </w:r>
          </w:p>
        </w:tc>
      </w:tr>
      <w:tr w:rsidR="00082D33" w:rsidTr="000D70B3">
        <w:tc>
          <w:tcPr>
            <w:tcW w:w="9212" w:type="dxa"/>
          </w:tcPr>
          <w:p w:rsidR="00082D33" w:rsidRDefault="00082D33" w:rsidP="000D70B3">
            <w:r>
              <w:t>Verwaltet die Position und Zustand eines Spielsteins.</w:t>
            </w:r>
          </w:p>
        </w:tc>
      </w:tr>
    </w:tbl>
    <w:p w:rsidR="00082D33" w:rsidRDefault="00082D33" w:rsidP="00082D3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82D33" w:rsidTr="000D70B3">
        <w:tc>
          <w:tcPr>
            <w:tcW w:w="9212" w:type="dxa"/>
          </w:tcPr>
          <w:p w:rsidR="00082D33" w:rsidRDefault="00082D33" w:rsidP="000D70B3">
            <w:pPr>
              <w:pStyle w:val="berschrift2"/>
              <w:outlineLvl w:val="1"/>
            </w:pPr>
            <w:r>
              <w:t>View</w:t>
            </w:r>
          </w:p>
        </w:tc>
      </w:tr>
      <w:tr w:rsidR="00082D33" w:rsidTr="000D70B3">
        <w:tc>
          <w:tcPr>
            <w:tcW w:w="9212" w:type="dxa"/>
          </w:tcPr>
          <w:p w:rsidR="00082D33" w:rsidRDefault="00082D33" w:rsidP="000D70B3">
            <w:r>
              <w:t>Verwaltet die Ausgabe und Anzeige des Programms.</w:t>
            </w:r>
          </w:p>
        </w:tc>
      </w:tr>
    </w:tbl>
    <w:p w:rsidR="00082D33" w:rsidRDefault="00082D33" w:rsidP="00082D3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82D33" w:rsidTr="000D70B3">
        <w:tc>
          <w:tcPr>
            <w:tcW w:w="9212" w:type="dxa"/>
          </w:tcPr>
          <w:p w:rsidR="00082D33" w:rsidRDefault="00082D33" w:rsidP="000D70B3">
            <w:pPr>
              <w:pStyle w:val="berschrift2"/>
              <w:outlineLvl w:val="1"/>
            </w:pPr>
            <w:r>
              <w:t>Game</w:t>
            </w:r>
          </w:p>
        </w:tc>
      </w:tr>
      <w:tr w:rsidR="00082D33" w:rsidTr="000D70B3">
        <w:tc>
          <w:tcPr>
            <w:tcW w:w="9212" w:type="dxa"/>
          </w:tcPr>
          <w:p w:rsidR="00082D33" w:rsidRDefault="00082D33" w:rsidP="000D70B3">
            <w:r>
              <w:t>Verwaltet das Spielfeld und die Spielsteine.</w:t>
            </w:r>
          </w:p>
        </w:tc>
      </w:tr>
    </w:tbl>
    <w:p w:rsidR="00082D33" w:rsidRDefault="00082D33" w:rsidP="00082D3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82D33" w:rsidTr="000D70B3">
        <w:tc>
          <w:tcPr>
            <w:tcW w:w="9212" w:type="dxa"/>
          </w:tcPr>
          <w:p w:rsidR="00082D33" w:rsidRDefault="00082D33" w:rsidP="000D70B3">
            <w:pPr>
              <w:pStyle w:val="berschrift2"/>
              <w:outlineLvl w:val="1"/>
            </w:pPr>
            <w:r>
              <w:t>Controller</w:t>
            </w:r>
          </w:p>
        </w:tc>
      </w:tr>
      <w:tr w:rsidR="00082D33" w:rsidTr="000D70B3">
        <w:tc>
          <w:tcPr>
            <w:tcW w:w="9212" w:type="dxa"/>
          </w:tcPr>
          <w:p w:rsidR="00082D33" w:rsidRDefault="00082D33" w:rsidP="000D70B3">
            <w:r>
              <w:t>Verwaltet die einzelnen Handler und koordiniert die einzelnen Klassen.</w:t>
            </w:r>
          </w:p>
        </w:tc>
      </w:tr>
    </w:tbl>
    <w:p w:rsidR="00082D33" w:rsidRDefault="00082D33" w:rsidP="00082D3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82D33" w:rsidTr="000D70B3">
        <w:tc>
          <w:tcPr>
            <w:tcW w:w="9212" w:type="dxa"/>
          </w:tcPr>
          <w:p w:rsidR="00082D33" w:rsidRDefault="00082D33" w:rsidP="000D70B3">
            <w:pPr>
              <w:pStyle w:val="berschrift2"/>
              <w:outlineLvl w:val="1"/>
            </w:pPr>
            <w:r>
              <w:t>Spieler</w:t>
            </w:r>
          </w:p>
        </w:tc>
      </w:tr>
      <w:tr w:rsidR="00082D33" w:rsidTr="000D70B3">
        <w:tc>
          <w:tcPr>
            <w:tcW w:w="9212" w:type="dxa"/>
          </w:tcPr>
          <w:p w:rsidR="00082D33" w:rsidRDefault="00082D33" w:rsidP="000D70B3">
            <w:r>
              <w:t>Verwaltet den Namen des Spielers und seine Punkte.</w:t>
            </w:r>
          </w:p>
        </w:tc>
      </w:tr>
    </w:tbl>
    <w:p w:rsidR="00082D33" w:rsidRDefault="00082D33" w:rsidP="00082D3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82D33" w:rsidTr="000D70B3">
        <w:tc>
          <w:tcPr>
            <w:tcW w:w="9212" w:type="dxa"/>
          </w:tcPr>
          <w:p w:rsidR="00082D33" w:rsidRDefault="00082D33" w:rsidP="000D70B3">
            <w:pPr>
              <w:pStyle w:val="berschrift2"/>
              <w:outlineLvl w:val="1"/>
            </w:pPr>
            <w:r>
              <w:t>Turnier</w:t>
            </w:r>
          </w:p>
        </w:tc>
      </w:tr>
      <w:tr w:rsidR="00082D33" w:rsidTr="000D70B3">
        <w:tc>
          <w:tcPr>
            <w:tcW w:w="9212" w:type="dxa"/>
          </w:tcPr>
          <w:p w:rsidR="00082D33" w:rsidRDefault="00082D33" w:rsidP="000D70B3">
            <w:r>
              <w:t>Verwaltet die Spieler und die Resultate.</w:t>
            </w:r>
          </w:p>
        </w:tc>
      </w:tr>
    </w:tbl>
    <w:p w:rsidR="00082D33" w:rsidRDefault="00082D33" w:rsidP="00082D3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82D33" w:rsidTr="000D70B3">
        <w:tc>
          <w:tcPr>
            <w:tcW w:w="9212" w:type="dxa"/>
          </w:tcPr>
          <w:p w:rsidR="00082D33" w:rsidRDefault="00082D33" w:rsidP="000D70B3">
            <w:pPr>
              <w:pStyle w:val="berschrift2"/>
              <w:outlineLvl w:val="1"/>
            </w:pPr>
            <w:r>
              <w:t>Piece</w:t>
            </w:r>
          </w:p>
        </w:tc>
      </w:tr>
      <w:tr w:rsidR="00082D33" w:rsidTr="000D70B3">
        <w:tc>
          <w:tcPr>
            <w:tcW w:w="9212" w:type="dxa"/>
          </w:tcPr>
          <w:p w:rsidR="00082D33" w:rsidRDefault="00082D33" w:rsidP="00082D33">
            <w:r>
              <w:t xml:space="preserve">Verwaltet </w:t>
            </w:r>
            <w:r w:rsidR="00CB1327">
              <w:t xml:space="preserve">die Eigenschaften (Farbe) und </w:t>
            </w:r>
            <w:bookmarkStart w:id="0" w:name="_GoBack"/>
            <w:bookmarkEnd w:id="0"/>
            <w:r>
              <w:t>den Status des Spielsteins.</w:t>
            </w:r>
          </w:p>
        </w:tc>
      </w:tr>
    </w:tbl>
    <w:p w:rsidR="00082D33" w:rsidRDefault="00082D33" w:rsidP="00082D33">
      <w:pPr>
        <w:pStyle w:val="Textkrper"/>
        <w:rPr>
          <w:sz w:val="40"/>
        </w:rPr>
      </w:pPr>
      <w:r>
        <w:br w:type="page"/>
      </w:r>
    </w:p>
    <w:p w:rsidR="00A81A6F" w:rsidRDefault="00C04BFB" w:rsidP="00C04BFB">
      <w:pPr>
        <w:pStyle w:val="berschrift1"/>
      </w:pPr>
      <w:r>
        <w:lastRenderedPageBreak/>
        <w:t>Sequenzdiagramme</w:t>
      </w:r>
    </w:p>
    <w:p w:rsidR="00C04BFB" w:rsidRPr="00C04BFB" w:rsidRDefault="00C04BFB" w:rsidP="00C04BFB">
      <w:pPr>
        <w:pStyle w:val="berschrift2"/>
      </w:pPr>
      <w:r w:rsidRPr="00C04BFB">
        <w:t>Spielstein auswählen zum verschieben</w:t>
      </w:r>
    </w:p>
    <w:p w:rsidR="0086331C" w:rsidRDefault="00C04BFB" w:rsidP="00C04BFB">
      <w:pPr>
        <w:pStyle w:val="Textkrper"/>
        <w:rPr>
          <w:lang w:eastAsia="de-DE" w:bidi="ar-SA"/>
        </w:rPr>
      </w:pPr>
      <w:r>
        <w:rPr>
          <w:noProof/>
          <w:lang w:eastAsia="de-CH" w:bidi="ar-SA"/>
        </w:rPr>
        <w:drawing>
          <wp:inline distT="0" distB="0" distL="0" distR="0" wp14:anchorId="6016FCCF" wp14:editId="6CFC1B9C">
            <wp:extent cx="5162550" cy="48482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31C" w:rsidRDefault="0086331C" w:rsidP="0086331C">
      <w:pPr>
        <w:pStyle w:val="Textkrper"/>
      </w:pPr>
      <w:r>
        <w:br w:type="page"/>
      </w:r>
    </w:p>
    <w:p w:rsidR="00C04BFB" w:rsidRPr="00C04BFB" w:rsidRDefault="00C04BFB" w:rsidP="00C04BFB">
      <w:pPr>
        <w:pStyle w:val="berschrift2"/>
      </w:pPr>
      <w:r w:rsidRPr="00C04BFB">
        <w:lastRenderedPageBreak/>
        <w:t xml:space="preserve">Spielstein </w:t>
      </w:r>
      <w:r>
        <w:t>verschieben</w:t>
      </w:r>
    </w:p>
    <w:p w:rsidR="007A5DF9" w:rsidRDefault="0086331C" w:rsidP="00C04BFB">
      <w:pPr>
        <w:pStyle w:val="Textkrper"/>
        <w:rPr>
          <w:lang w:eastAsia="de-DE" w:bidi="ar-SA"/>
        </w:rPr>
      </w:pPr>
      <w:r>
        <w:rPr>
          <w:noProof/>
          <w:lang w:eastAsia="de-CH" w:bidi="ar-SA"/>
        </w:rPr>
        <w:drawing>
          <wp:inline distT="0" distB="0" distL="0" distR="0" wp14:anchorId="76EDB265" wp14:editId="7F0C6B89">
            <wp:extent cx="5760720" cy="5959767"/>
            <wp:effectExtent l="0" t="0" r="0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5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DF9" w:rsidRDefault="007A5DF9" w:rsidP="007A5DF9">
      <w:pPr>
        <w:pStyle w:val="Textkrper"/>
      </w:pPr>
      <w:r>
        <w:br w:type="page"/>
      </w:r>
    </w:p>
    <w:p w:rsidR="0080762E" w:rsidRPr="00C04BFB" w:rsidRDefault="0080762E" w:rsidP="00C04BFB">
      <w:pPr>
        <w:pStyle w:val="Textkrper"/>
        <w:rPr>
          <w:lang w:eastAsia="de-DE" w:bidi="ar-SA"/>
        </w:rPr>
      </w:pPr>
    </w:p>
    <w:sectPr w:rsidR="0080762E" w:rsidRPr="00C04BFB" w:rsidSect="00CA67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">
    <w:altName w:val="Segoe UI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93F778E"/>
    <w:multiLevelType w:val="hybridMultilevel"/>
    <w:tmpl w:val="81D0A72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2728F"/>
    <w:multiLevelType w:val="hybridMultilevel"/>
    <w:tmpl w:val="B9F4598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D4E65"/>
    <w:multiLevelType w:val="hybridMultilevel"/>
    <w:tmpl w:val="526451F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CE4AF5"/>
    <w:multiLevelType w:val="hybridMultilevel"/>
    <w:tmpl w:val="B9F4598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25421F"/>
    <w:multiLevelType w:val="hybridMultilevel"/>
    <w:tmpl w:val="AF62CF62"/>
    <w:lvl w:ilvl="0" w:tplc="9D4AB3A0">
      <w:start w:val="1"/>
      <w:numFmt w:val="bullet"/>
      <w:pStyle w:val="draufzhlungbullet2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sz w:val="18"/>
        <w:szCs w:val="18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73840B4"/>
    <w:multiLevelType w:val="multilevel"/>
    <w:tmpl w:val="5148B1DC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361"/>
        </w:tabs>
        <w:ind w:left="1361" w:hanging="1361"/>
      </w:pPr>
      <w:rPr>
        <w:rFonts w:hint="default"/>
      </w:rPr>
    </w:lvl>
    <w:lvl w:ilvl="5">
      <w:start w:val="1"/>
      <w:numFmt w:val="upperLetter"/>
      <w:lvlRestart w:val="0"/>
      <w:pStyle w:val="dr1Anhang"/>
      <w:lvlText w:val="%6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6">
      <w:start w:val="1"/>
      <w:numFmt w:val="decimal"/>
      <w:pStyle w:val="dr2Anhang"/>
      <w:lvlText w:val="%6.%7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7">
      <w:start w:val="1"/>
      <w:numFmt w:val="none"/>
      <w:lvlRestart w:val="0"/>
      <w:pStyle w:val="draufzhlungnummeriertstart"/>
      <w:suff w:val="nothing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draufzhlungnummeriert"/>
      <w:lvlText w:val="%9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7">
    <w:nsid w:val="276A3C86"/>
    <w:multiLevelType w:val="hybridMultilevel"/>
    <w:tmpl w:val="81D0A72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3B36B2"/>
    <w:multiLevelType w:val="hybridMultilevel"/>
    <w:tmpl w:val="33DE2C7C"/>
    <w:lvl w:ilvl="0" w:tplc="95BA7F84">
      <w:start w:val="1"/>
      <w:numFmt w:val="bullet"/>
      <w:pStyle w:val="draufzhlungbullet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sz w:val="18"/>
        <w:szCs w:val="18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DDF5EF3"/>
    <w:multiLevelType w:val="hybridMultilevel"/>
    <w:tmpl w:val="EB6E67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735D6E"/>
    <w:multiLevelType w:val="hybridMultilevel"/>
    <w:tmpl w:val="7608A80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C50B49"/>
    <w:multiLevelType w:val="hybridMultilevel"/>
    <w:tmpl w:val="B9F4598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DE016F"/>
    <w:multiLevelType w:val="hybridMultilevel"/>
    <w:tmpl w:val="554EF9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0075F6"/>
    <w:multiLevelType w:val="multilevel"/>
    <w:tmpl w:val="27ECD61E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isLgl/>
      <w:lvlText w:val="Übung  %1.%2.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/>
        <w:i/>
        <w:sz w:val="28"/>
        <w:szCs w:val="28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77"/>
        </w:tabs>
        <w:ind w:left="8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97"/>
        </w:tabs>
        <w:ind w:left="13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17"/>
        </w:tabs>
        <w:ind w:left="18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37"/>
        </w:tabs>
        <w:ind w:left="23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57"/>
        </w:tabs>
        <w:ind w:left="28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77"/>
        </w:tabs>
        <w:ind w:left="3417" w:hanging="1440"/>
      </w:pPr>
      <w:rPr>
        <w:rFonts w:hint="default"/>
      </w:rPr>
    </w:lvl>
  </w:abstractNum>
  <w:abstractNum w:abstractNumId="14">
    <w:nsid w:val="6BEB60C7"/>
    <w:multiLevelType w:val="hybridMultilevel"/>
    <w:tmpl w:val="7608A80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12426F"/>
    <w:multiLevelType w:val="hybridMultilevel"/>
    <w:tmpl w:val="B9F4598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8"/>
  </w:num>
  <w:num w:numId="8">
    <w:abstractNumId w:val="5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13"/>
  </w:num>
  <w:num w:numId="15">
    <w:abstractNumId w:val="7"/>
  </w:num>
  <w:num w:numId="16">
    <w:abstractNumId w:val="3"/>
  </w:num>
  <w:num w:numId="17">
    <w:abstractNumId w:val="1"/>
  </w:num>
  <w:num w:numId="18">
    <w:abstractNumId w:val="9"/>
  </w:num>
  <w:num w:numId="19">
    <w:abstractNumId w:val="12"/>
  </w:num>
  <w:num w:numId="20">
    <w:abstractNumId w:val="15"/>
  </w:num>
  <w:num w:numId="21">
    <w:abstractNumId w:val="11"/>
  </w:num>
  <w:num w:numId="22">
    <w:abstractNumId w:val="2"/>
  </w:num>
  <w:num w:numId="23">
    <w:abstractNumId w:val="10"/>
  </w:num>
  <w:num w:numId="24">
    <w:abstractNumId w:val="4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CFC"/>
    <w:rsid w:val="000000A3"/>
    <w:rsid w:val="000002A4"/>
    <w:rsid w:val="00000423"/>
    <w:rsid w:val="000011DC"/>
    <w:rsid w:val="00001A94"/>
    <w:rsid w:val="0000356A"/>
    <w:rsid w:val="00005DEC"/>
    <w:rsid w:val="00006348"/>
    <w:rsid w:val="000065AF"/>
    <w:rsid w:val="00006908"/>
    <w:rsid w:val="00006FE4"/>
    <w:rsid w:val="000070A4"/>
    <w:rsid w:val="000078B0"/>
    <w:rsid w:val="00010A7E"/>
    <w:rsid w:val="00011355"/>
    <w:rsid w:val="00011422"/>
    <w:rsid w:val="000116EE"/>
    <w:rsid w:val="00011C3C"/>
    <w:rsid w:val="0001201B"/>
    <w:rsid w:val="0001214C"/>
    <w:rsid w:val="000123BA"/>
    <w:rsid w:val="000126CF"/>
    <w:rsid w:val="000128AE"/>
    <w:rsid w:val="000136DD"/>
    <w:rsid w:val="000136F2"/>
    <w:rsid w:val="00014B37"/>
    <w:rsid w:val="00016BB6"/>
    <w:rsid w:val="00016F61"/>
    <w:rsid w:val="00017798"/>
    <w:rsid w:val="00017EC9"/>
    <w:rsid w:val="00020455"/>
    <w:rsid w:val="00020963"/>
    <w:rsid w:val="00021309"/>
    <w:rsid w:val="0002210F"/>
    <w:rsid w:val="000225BC"/>
    <w:rsid w:val="000237B5"/>
    <w:rsid w:val="00023ACE"/>
    <w:rsid w:val="00024243"/>
    <w:rsid w:val="0002439C"/>
    <w:rsid w:val="00025F65"/>
    <w:rsid w:val="00026AA0"/>
    <w:rsid w:val="00027757"/>
    <w:rsid w:val="000279ED"/>
    <w:rsid w:val="00027CCB"/>
    <w:rsid w:val="00031968"/>
    <w:rsid w:val="00032D88"/>
    <w:rsid w:val="00037C2B"/>
    <w:rsid w:val="0004008D"/>
    <w:rsid w:val="00040789"/>
    <w:rsid w:val="00040F7E"/>
    <w:rsid w:val="000413A1"/>
    <w:rsid w:val="000436F8"/>
    <w:rsid w:val="00045A11"/>
    <w:rsid w:val="000473A3"/>
    <w:rsid w:val="000513A8"/>
    <w:rsid w:val="00051768"/>
    <w:rsid w:val="00051A3C"/>
    <w:rsid w:val="000520DB"/>
    <w:rsid w:val="00052178"/>
    <w:rsid w:val="00053A10"/>
    <w:rsid w:val="000551A7"/>
    <w:rsid w:val="00056413"/>
    <w:rsid w:val="00060787"/>
    <w:rsid w:val="00060F69"/>
    <w:rsid w:val="000619F8"/>
    <w:rsid w:val="0006225A"/>
    <w:rsid w:val="00062583"/>
    <w:rsid w:val="00062846"/>
    <w:rsid w:val="00062AA2"/>
    <w:rsid w:val="00062CBB"/>
    <w:rsid w:val="00062E1D"/>
    <w:rsid w:val="00063330"/>
    <w:rsid w:val="0006380D"/>
    <w:rsid w:val="00063E12"/>
    <w:rsid w:val="0006411D"/>
    <w:rsid w:val="000647A8"/>
    <w:rsid w:val="000650F4"/>
    <w:rsid w:val="00065699"/>
    <w:rsid w:val="00065E10"/>
    <w:rsid w:val="0006682D"/>
    <w:rsid w:val="00066978"/>
    <w:rsid w:val="00066C9F"/>
    <w:rsid w:val="00066FE7"/>
    <w:rsid w:val="00070B7A"/>
    <w:rsid w:val="00071B32"/>
    <w:rsid w:val="00072445"/>
    <w:rsid w:val="000729AA"/>
    <w:rsid w:val="00075F27"/>
    <w:rsid w:val="000771E1"/>
    <w:rsid w:val="00080360"/>
    <w:rsid w:val="00081A98"/>
    <w:rsid w:val="00082371"/>
    <w:rsid w:val="00082466"/>
    <w:rsid w:val="0008299A"/>
    <w:rsid w:val="00082D33"/>
    <w:rsid w:val="00083A04"/>
    <w:rsid w:val="00084C0F"/>
    <w:rsid w:val="00085304"/>
    <w:rsid w:val="000859FD"/>
    <w:rsid w:val="00087072"/>
    <w:rsid w:val="0008768E"/>
    <w:rsid w:val="00087F09"/>
    <w:rsid w:val="00087F16"/>
    <w:rsid w:val="00090246"/>
    <w:rsid w:val="000905CA"/>
    <w:rsid w:val="00090880"/>
    <w:rsid w:val="00090F1B"/>
    <w:rsid w:val="00092FD0"/>
    <w:rsid w:val="00095279"/>
    <w:rsid w:val="0009634A"/>
    <w:rsid w:val="00096CF0"/>
    <w:rsid w:val="00097800"/>
    <w:rsid w:val="00097EE5"/>
    <w:rsid w:val="000A0D66"/>
    <w:rsid w:val="000A28DF"/>
    <w:rsid w:val="000A2F16"/>
    <w:rsid w:val="000A46DF"/>
    <w:rsid w:val="000A659F"/>
    <w:rsid w:val="000A78A6"/>
    <w:rsid w:val="000A7AF2"/>
    <w:rsid w:val="000B08FF"/>
    <w:rsid w:val="000B0E4A"/>
    <w:rsid w:val="000B26C3"/>
    <w:rsid w:val="000B26C8"/>
    <w:rsid w:val="000B2CD0"/>
    <w:rsid w:val="000B366B"/>
    <w:rsid w:val="000B4927"/>
    <w:rsid w:val="000B5289"/>
    <w:rsid w:val="000B7FA4"/>
    <w:rsid w:val="000C0370"/>
    <w:rsid w:val="000C1BA0"/>
    <w:rsid w:val="000C1EEB"/>
    <w:rsid w:val="000C1F45"/>
    <w:rsid w:val="000C601E"/>
    <w:rsid w:val="000C77B6"/>
    <w:rsid w:val="000D0503"/>
    <w:rsid w:val="000D1141"/>
    <w:rsid w:val="000D11B8"/>
    <w:rsid w:val="000D2952"/>
    <w:rsid w:val="000D5706"/>
    <w:rsid w:val="000D6AEA"/>
    <w:rsid w:val="000D73FB"/>
    <w:rsid w:val="000D7779"/>
    <w:rsid w:val="000D7ECF"/>
    <w:rsid w:val="000D7FE2"/>
    <w:rsid w:val="000E0905"/>
    <w:rsid w:val="000E11A2"/>
    <w:rsid w:val="000E14DF"/>
    <w:rsid w:val="000E1C5A"/>
    <w:rsid w:val="000E2C78"/>
    <w:rsid w:val="000E31A8"/>
    <w:rsid w:val="000E545F"/>
    <w:rsid w:val="000E62C1"/>
    <w:rsid w:val="000E6A7E"/>
    <w:rsid w:val="000E6DD7"/>
    <w:rsid w:val="000E70A6"/>
    <w:rsid w:val="000E7855"/>
    <w:rsid w:val="000E78A4"/>
    <w:rsid w:val="000F1296"/>
    <w:rsid w:val="000F1DF7"/>
    <w:rsid w:val="000F2C35"/>
    <w:rsid w:val="000F305E"/>
    <w:rsid w:val="000F361D"/>
    <w:rsid w:val="000F4A59"/>
    <w:rsid w:val="000F4A99"/>
    <w:rsid w:val="000F4AE7"/>
    <w:rsid w:val="000F4D64"/>
    <w:rsid w:val="000F5E51"/>
    <w:rsid w:val="000F645D"/>
    <w:rsid w:val="000F6AE8"/>
    <w:rsid w:val="000F70A9"/>
    <w:rsid w:val="001005AB"/>
    <w:rsid w:val="00100F35"/>
    <w:rsid w:val="00101065"/>
    <w:rsid w:val="00102A71"/>
    <w:rsid w:val="0010389F"/>
    <w:rsid w:val="0010395B"/>
    <w:rsid w:val="00103A7D"/>
    <w:rsid w:val="00103DB8"/>
    <w:rsid w:val="00104821"/>
    <w:rsid w:val="001050A3"/>
    <w:rsid w:val="00105BFC"/>
    <w:rsid w:val="0010609E"/>
    <w:rsid w:val="001074D3"/>
    <w:rsid w:val="001107D5"/>
    <w:rsid w:val="0011102E"/>
    <w:rsid w:val="00111B4F"/>
    <w:rsid w:val="001127FA"/>
    <w:rsid w:val="00113C85"/>
    <w:rsid w:val="00114A1C"/>
    <w:rsid w:val="00114B7C"/>
    <w:rsid w:val="00115D1A"/>
    <w:rsid w:val="00116B0A"/>
    <w:rsid w:val="00116BC2"/>
    <w:rsid w:val="001205E8"/>
    <w:rsid w:val="00123506"/>
    <w:rsid w:val="00124409"/>
    <w:rsid w:val="001252F4"/>
    <w:rsid w:val="00125B20"/>
    <w:rsid w:val="00126199"/>
    <w:rsid w:val="001267AB"/>
    <w:rsid w:val="00132029"/>
    <w:rsid w:val="00132375"/>
    <w:rsid w:val="00132624"/>
    <w:rsid w:val="00133452"/>
    <w:rsid w:val="00134A20"/>
    <w:rsid w:val="00134EFC"/>
    <w:rsid w:val="00135784"/>
    <w:rsid w:val="001369A7"/>
    <w:rsid w:val="00137162"/>
    <w:rsid w:val="00137F46"/>
    <w:rsid w:val="00140395"/>
    <w:rsid w:val="001409D2"/>
    <w:rsid w:val="00141ABE"/>
    <w:rsid w:val="00142782"/>
    <w:rsid w:val="00142A76"/>
    <w:rsid w:val="00144EAC"/>
    <w:rsid w:val="001454FE"/>
    <w:rsid w:val="00145CCB"/>
    <w:rsid w:val="001463B4"/>
    <w:rsid w:val="00146F72"/>
    <w:rsid w:val="0014761E"/>
    <w:rsid w:val="001501CA"/>
    <w:rsid w:val="00150651"/>
    <w:rsid w:val="00151006"/>
    <w:rsid w:val="00151A10"/>
    <w:rsid w:val="00151C15"/>
    <w:rsid w:val="00152FCB"/>
    <w:rsid w:val="00153CFB"/>
    <w:rsid w:val="00153D5F"/>
    <w:rsid w:val="001553A5"/>
    <w:rsid w:val="0015614B"/>
    <w:rsid w:val="00156681"/>
    <w:rsid w:val="00157410"/>
    <w:rsid w:val="00157442"/>
    <w:rsid w:val="0016033C"/>
    <w:rsid w:val="001609E1"/>
    <w:rsid w:val="0016129D"/>
    <w:rsid w:val="001613D7"/>
    <w:rsid w:val="00161C2E"/>
    <w:rsid w:val="00162212"/>
    <w:rsid w:val="001652A7"/>
    <w:rsid w:val="001668F9"/>
    <w:rsid w:val="00167292"/>
    <w:rsid w:val="001679B6"/>
    <w:rsid w:val="0017060D"/>
    <w:rsid w:val="00170CA6"/>
    <w:rsid w:val="00170DC2"/>
    <w:rsid w:val="00170F4E"/>
    <w:rsid w:val="0017334E"/>
    <w:rsid w:val="00173808"/>
    <w:rsid w:val="00174888"/>
    <w:rsid w:val="00175B60"/>
    <w:rsid w:val="00176624"/>
    <w:rsid w:val="001775C1"/>
    <w:rsid w:val="00180032"/>
    <w:rsid w:val="00180D92"/>
    <w:rsid w:val="00181FE5"/>
    <w:rsid w:val="001839CC"/>
    <w:rsid w:val="00183D15"/>
    <w:rsid w:val="0018428B"/>
    <w:rsid w:val="00184398"/>
    <w:rsid w:val="001843F5"/>
    <w:rsid w:val="001863A9"/>
    <w:rsid w:val="00186973"/>
    <w:rsid w:val="00186BA4"/>
    <w:rsid w:val="00187B57"/>
    <w:rsid w:val="00187EB1"/>
    <w:rsid w:val="001903BB"/>
    <w:rsid w:val="00191610"/>
    <w:rsid w:val="00191DFF"/>
    <w:rsid w:val="001932E5"/>
    <w:rsid w:val="0019436D"/>
    <w:rsid w:val="00195CAF"/>
    <w:rsid w:val="00196485"/>
    <w:rsid w:val="00197168"/>
    <w:rsid w:val="00197ABA"/>
    <w:rsid w:val="001A0FF6"/>
    <w:rsid w:val="001A29E0"/>
    <w:rsid w:val="001A38D1"/>
    <w:rsid w:val="001A4EF6"/>
    <w:rsid w:val="001A4FD7"/>
    <w:rsid w:val="001A5ED7"/>
    <w:rsid w:val="001A6E95"/>
    <w:rsid w:val="001B02EA"/>
    <w:rsid w:val="001B0AD0"/>
    <w:rsid w:val="001B0C74"/>
    <w:rsid w:val="001B142D"/>
    <w:rsid w:val="001B1A11"/>
    <w:rsid w:val="001B2615"/>
    <w:rsid w:val="001B46E5"/>
    <w:rsid w:val="001B500A"/>
    <w:rsid w:val="001B63DD"/>
    <w:rsid w:val="001B690A"/>
    <w:rsid w:val="001B69EA"/>
    <w:rsid w:val="001B706B"/>
    <w:rsid w:val="001B738A"/>
    <w:rsid w:val="001C1486"/>
    <w:rsid w:val="001C1CA6"/>
    <w:rsid w:val="001C1ECB"/>
    <w:rsid w:val="001C2521"/>
    <w:rsid w:val="001C25AC"/>
    <w:rsid w:val="001C4F8D"/>
    <w:rsid w:val="001C6E42"/>
    <w:rsid w:val="001C7432"/>
    <w:rsid w:val="001C764F"/>
    <w:rsid w:val="001D00A9"/>
    <w:rsid w:val="001D061C"/>
    <w:rsid w:val="001D074F"/>
    <w:rsid w:val="001D0E63"/>
    <w:rsid w:val="001D0EDF"/>
    <w:rsid w:val="001D14B7"/>
    <w:rsid w:val="001D1C03"/>
    <w:rsid w:val="001D208F"/>
    <w:rsid w:val="001D28AD"/>
    <w:rsid w:val="001D30F0"/>
    <w:rsid w:val="001D385F"/>
    <w:rsid w:val="001D39CE"/>
    <w:rsid w:val="001D43C8"/>
    <w:rsid w:val="001D6309"/>
    <w:rsid w:val="001D6954"/>
    <w:rsid w:val="001D701E"/>
    <w:rsid w:val="001D7165"/>
    <w:rsid w:val="001D77FC"/>
    <w:rsid w:val="001E0398"/>
    <w:rsid w:val="001E0640"/>
    <w:rsid w:val="001E1DB2"/>
    <w:rsid w:val="001E1F61"/>
    <w:rsid w:val="001E311B"/>
    <w:rsid w:val="001E71B8"/>
    <w:rsid w:val="001E7344"/>
    <w:rsid w:val="001F1A7B"/>
    <w:rsid w:val="001F26B3"/>
    <w:rsid w:val="001F2930"/>
    <w:rsid w:val="001F3594"/>
    <w:rsid w:val="001F4E3D"/>
    <w:rsid w:val="001F5528"/>
    <w:rsid w:val="001F58FD"/>
    <w:rsid w:val="001F65B9"/>
    <w:rsid w:val="001F7DE7"/>
    <w:rsid w:val="00200145"/>
    <w:rsid w:val="002012AF"/>
    <w:rsid w:val="00202B7C"/>
    <w:rsid w:val="00202F85"/>
    <w:rsid w:val="0020321E"/>
    <w:rsid w:val="00203796"/>
    <w:rsid w:val="00203842"/>
    <w:rsid w:val="00203996"/>
    <w:rsid w:val="00203B40"/>
    <w:rsid w:val="00204657"/>
    <w:rsid w:val="0020534E"/>
    <w:rsid w:val="002066E7"/>
    <w:rsid w:val="00207769"/>
    <w:rsid w:val="0020789E"/>
    <w:rsid w:val="00207F1C"/>
    <w:rsid w:val="00210547"/>
    <w:rsid w:val="00212283"/>
    <w:rsid w:val="002130A4"/>
    <w:rsid w:val="00216734"/>
    <w:rsid w:val="002167B3"/>
    <w:rsid w:val="0021711C"/>
    <w:rsid w:val="00220008"/>
    <w:rsid w:val="002204D5"/>
    <w:rsid w:val="002213DB"/>
    <w:rsid w:val="00221842"/>
    <w:rsid w:val="00221ABA"/>
    <w:rsid w:val="00221AD9"/>
    <w:rsid w:val="00221D42"/>
    <w:rsid w:val="00222BD8"/>
    <w:rsid w:val="002237C2"/>
    <w:rsid w:val="00224267"/>
    <w:rsid w:val="0022464D"/>
    <w:rsid w:val="002248C8"/>
    <w:rsid w:val="00224E9B"/>
    <w:rsid w:val="002252B4"/>
    <w:rsid w:val="0022573D"/>
    <w:rsid w:val="002258D4"/>
    <w:rsid w:val="00225E46"/>
    <w:rsid w:val="00226323"/>
    <w:rsid w:val="002273FB"/>
    <w:rsid w:val="00231100"/>
    <w:rsid w:val="002324BD"/>
    <w:rsid w:val="00233665"/>
    <w:rsid w:val="00233738"/>
    <w:rsid w:val="00233E39"/>
    <w:rsid w:val="002354C3"/>
    <w:rsid w:val="00235727"/>
    <w:rsid w:val="00235E0C"/>
    <w:rsid w:val="0023665B"/>
    <w:rsid w:val="0023705B"/>
    <w:rsid w:val="00240FF7"/>
    <w:rsid w:val="00242726"/>
    <w:rsid w:val="00242B09"/>
    <w:rsid w:val="00243679"/>
    <w:rsid w:val="00243A5E"/>
    <w:rsid w:val="00243E9B"/>
    <w:rsid w:val="002463DF"/>
    <w:rsid w:val="0024640F"/>
    <w:rsid w:val="00246555"/>
    <w:rsid w:val="00246D7C"/>
    <w:rsid w:val="00250355"/>
    <w:rsid w:val="002509E0"/>
    <w:rsid w:val="00251370"/>
    <w:rsid w:val="00251597"/>
    <w:rsid w:val="00251FB9"/>
    <w:rsid w:val="00252022"/>
    <w:rsid w:val="002520DD"/>
    <w:rsid w:val="00252CCF"/>
    <w:rsid w:val="00253FDD"/>
    <w:rsid w:val="0025523C"/>
    <w:rsid w:val="002554B8"/>
    <w:rsid w:val="0025688F"/>
    <w:rsid w:val="002601ED"/>
    <w:rsid w:val="002609A6"/>
    <w:rsid w:val="0026140C"/>
    <w:rsid w:val="002621DF"/>
    <w:rsid w:val="002622A1"/>
    <w:rsid w:val="00263284"/>
    <w:rsid w:val="002653D9"/>
    <w:rsid w:val="0026585C"/>
    <w:rsid w:val="0026794A"/>
    <w:rsid w:val="00267E46"/>
    <w:rsid w:val="00271BF5"/>
    <w:rsid w:val="002721DD"/>
    <w:rsid w:val="002726BA"/>
    <w:rsid w:val="00272B7D"/>
    <w:rsid w:val="00272DF2"/>
    <w:rsid w:val="00274367"/>
    <w:rsid w:val="00274D63"/>
    <w:rsid w:val="002761BA"/>
    <w:rsid w:val="0027648E"/>
    <w:rsid w:val="00276ACB"/>
    <w:rsid w:val="00276C25"/>
    <w:rsid w:val="002819A9"/>
    <w:rsid w:val="00281DB3"/>
    <w:rsid w:val="00282280"/>
    <w:rsid w:val="00282AA0"/>
    <w:rsid w:val="00282B24"/>
    <w:rsid w:val="002830D4"/>
    <w:rsid w:val="00283198"/>
    <w:rsid w:val="00283FE9"/>
    <w:rsid w:val="00286564"/>
    <w:rsid w:val="0028692C"/>
    <w:rsid w:val="00286B23"/>
    <w:rsid w:val="00286E08"/>
    <w:rsid w:val="00287463"/>
    <w:rsid w:val="00291606"/>
    <w:rsid w:val="002919C2"/>
    <w:rsid w:val="00292045"/>
    <w:rsid w:val="002925DC"/>
    <w:rsid w:val="00292A09"/>
    <w:rsid w:val="00292B60"/>
    <w:rsid w:val="00293B20"/>
    <w:rsid w:val="00294503"/>
    <w:rsid w:val="00294F79"/>
    <w:rsid w:val="00295213"/>
    <w:rsid w:val="002955C3"/>
    <w:rsid w:val="00296118"/>
    <w:rsid w:val="002962D4"/>
    <w:rsid w:val="0029718B"/>
    <w:rsid w:val="002978BB"/>
    <w:rsid w:val="00297EBA"/>
    <w:rsid w:val="002A01A5"/>
    <w:rsid w:val="002A0259"/>
    <w:rsid w:val="002A09B2"/>
    <w:rsid w:val="002A0AEF"/>
    <w:rsid w:val="002A12AA"/>
    <w:rsid w:val="002A1E86"/>
    <w:rsid w:val="002A3CB7"/>
    <w:rsid w:val="002A50B1"/>
    <w:rsid w:val="002A743F"/>
    <w:rsid w:val="002A7C86"/>
    <w:rsid w:val="002B0452"/>
    <w:rsid w:val="002B04CE"/>
    <w:rsid w:val="002B0509"/>
    <w:rsid w:val="002B22B7"/>
    <w:rsid w:val="002B301F"/>
    <w:rsid w:val="002B390D"/>
    <w:rsid w:val="002B3E6A"/>
    <w:rsid w:val="002B4119"/>
    <w:rsid w:val="002B44EF"/>
    <w:rsid w:val="002B4A8E"/>
    <w:rsid w:val="002B673F"/>
    <w:rsid w:val="002B6BBD"/>
    <w:rsid w:val="002B781A"/>
    <w:rsid w:val="002B7B65"/>
    <w:rsid w:val="002C2870"/>
    <w:rsid w:val="002C2F14"/>
    <w:rsid w:val="002C30B2"/>
    <w:rsid w:val="002C421B"/>
    <w:rsid w:val="002C4294"/>
    <w:rsid w:val="002C6AAF"/>
    <w:rsid w:val="002C70B6"/>
    <w:rsid w:val="002D0355"/>
    <w:rsid w:val="002D0AF8"/>
    <w:rsid w:val="002D1801"/>
    <w:rsid w:val="002D1991"/>
    <w:rsid w:val="002D2D7F"/>
    <w:rsid w:val="002D2E35"/>
    <w:rsid w:val="002D3506"/>
    <w:rsid w:val="002D4816"/>
    <w:rsid w:val="002D5DC7"/>
    <w:rsid w:val="002D63AA"/>
    <w:rsid w:val="002D658B"/>
    <w:rsid w:val="002D7150"/>
    <w:rsid w:val="002D7D3D"/>
    <w:rsid w:val="002E0D5A"/>
    <w:rsid w:val="002E26D8"/>
    <w:rsid w:val="002E33E8"/>
    <w:rsid w:val="002E4CC2"/>
    <w:rsid w:val="002E539E"/>
    <w:rsid w:val="002E5767"/>
    <w:rsid w:val="002E61B5"/>
    <w:rsid w:val="002E6794"/>
    <w:rsid w:val="002E7041"/>
    <w:rsid w:val="002E7632"/>
    <w:rsid w:val="002E78B6"/>
    <w:rsid w:val="002E7B45"/>
    <w:rsid w:val="002E7E5C"/>
    <w:rsid w:val="002F0149"/>
    <w:rsid w:val="002F085D"/>
    <w:rsid w:val="002F2D72"/>
    <w:rsid w:val="002F31F8"/>
    <w:rsid w:val="002F39F0"/>
    <w:rsid w:val="002F3A45"/>
    <w:rsid w:val="002F4434"/>
    <w:rsid w:val="002F4F63"/>
    <w:rsid w:val="002F57F4"/>
    <w:rsid w:val="002F5899"/>
    <w:rsid w:val="002F5E4E"/>
    <w:rsid w:val="002F5F1A"/>
    <w:rsid w:val="002F6CAE"/>
    <w:rsid w:val="002F6EC5"/>
    <w:rsid w:val="002F7EF0"/>
    <w:rsid w:val="003008B4"/>
    <w:rsid w:val="00303BBE"/>
    <w:rsid w:val="003047F1"/>
    <w:rsid w:val="003078C0"/>
    <w:rsid w:val="00310E40"/>
    <w:rsid w:val="003130E1"/>
    <w:rsid w:val="0031317E"/>
    <w:rsid w:val="0031318A"/>
    <w:rsid w:val="00313C83"/>
    <w:rsid w:val="00313F6F"/>
    <w:rsid w:val="00314AAA"/>
    <w:rsid w:val="0031653A"/>
    <w:rsid w:val="003168F0"/>
    <w:rsid w:val="00317765"/>
    <w:rsid w:val="00317BCD"/>
    <w:rsid w:val="003212C5"/>
    <w:rsid w:val="00322032"/>
    <w:rsid w:val="00323DC2"/>
    <w:rsid w:val="00323FBB"/>
    <w:rsid w:val="003242CE"/>
    <w:rsid w:val="0032570B"/>
    <w:rsid w:val="003272C3"/>
    <w:rsid w:val="00327B67"/>
    <w:rsid w:val="00327E8D"/>
    <w:rsid w:val="00330512"/>
    <w:rsid w:val="00330AFE"/>
    <w:rsid w:val="00330ED6"/>
    <w:rsid w:val="00331368"/>
    <w:rsid w:val="00331DF9"/>
    <w:rsid w:val="0033528B"/>
    <w:rsid w:val="003358CD"/>
    <w:rsid w:val="00335D18"/>
    <w:rsid w:val="00335FD4"/>
    <w:rsid w:val="00336547"/>
    <w:rsid w:val="00336869"/>
    <w:rsid w:val="00336DD7"/>
    <w:rsid w:val="003379A5"/>
    <w:rsid w:val="0034091E"/>
    <w:rsid w:val="00340D81"/>
    <w:rsid w:val="00342472"/>
    <w:rsid w:val="00343DCD"/>
    <w:rsid w:val="00344131"/>
    <w:rsid w:val="003444C5"/>
    <w:rsid w:val="003450D4"/>
    <w:rsid w:val="003460EC"/>
    <w:rsid w:val="00347C5A"/>
    <w:rsid w:val="003506C8"/>
    <w:rsid w:val="00350CDF"/>
    <w:rsid w:val="0035252A"/>
    <w:rsid w:val="00352589"/>
    <w:rsid w:val="0035386F"/>
    <w:rsid w:val="0035460F"/>
    <w:rsid w:val="003548AA"/>
    <w:rsid w:val="003559AB"/>
    <w:rsid w:val="00355A94"/>
    <w:rsid w:val="00355F4C"/>
    <w:rsid w:val="00355F81"/>
    <w:rsid w:val="00356669"/>
    <w:rsid w:val="0035727D"/>
    <w:rsid w:val="00357E79"/>
    <w:rsid w:val="003606F1"/>
    <w:rsid w:val="00362F0C"/>
    <w:rsid w:val="00363045"/>
    <w:rsid w:val="003642DD"/>
    <w:rsid w:val="003642F4"/>
    <w:rsid w:val="003647FF"/>
    <w:rsid w:val="003649BA"/>
    <w:rsid w:val="003652AA"/>
    <w:rsid w:val="003655A1"/>
    <w:rsid w:val="00365E93"/>
    <w:rsid w:val="003663E9"/>
    <w:rsid w:val="00366800"/>
    <w:rsid w:val="00366803"/>
    <w:rsid w:val="00366D62"/>
    <w:rsid w:val="0036713E"/>
    <w:rsid w:val="00370AFD"/>
    <w:rsid w:val="00371061"/>
    <w:rsid w:val="00371D56"/>
    <w:rsid w:val="00371DC5"/>
    <w:rsid w:val="003721C4"/>
    <w:rsid w:val="00372F7D"/>
    <w:rsid w:val="003756FB"/>
    <w:rsid w:val="00375B9B"/>
    <w:rsid w:val="00376D6F"/>
    <w:rsid w:val="003804CB"/>
    <w:rsid w:val="00380907"/>
    <w:rsid w:val="003809DA"/>
    <w:rsid w:val="00381785"/>
    <w:rsid w:val="00381D87"/>
    <w:rsid w:val="00382548"/>
    <w:rsid w:val="00382E06"/>
    <w:rsid w:val="00383809"/>
    <w:rsid w:val="00386EF5"/>
    <w:rsid w:val="0038763A"/>
    <w:rsid w:val="00387B17"/>
    <w:rsid w:val="00387E6F"/>
    <w:rsid w:val="00390EFA"/>
    <w:rsid w:val="00391AAE"/>
    <w:rsid w:val="003930C9"/>
    <w:rsid w:val="00393195"/>
    <w:rsid w:val="00393603"/>
    <w:rsid w:val="0039412D"/>
    <w:rsid w:val="003946EE"/>
    <w:rsid w:val="003A0988"/>
    <w:rsid w:val="003A179E"/>
    <w:rsid w:val="003A1814"/>
    <w:rsid w:val="003A1D36"/>
    <w:rsid w:val="003A33F9"/>
    <w:rsid w:val="003A3FCF"/>
    <w:rsid w:val="003A5526"/>
    <w:rsid w:val="003A790F"/>
    <w:rsid w:val="003A7CA2"/>
    <w:rsid w:val="003B0F6D"/>
    <w:rsid w:val="003B12AC"/>
    <w:rsid w:val="003B1322"/>
    <w:rsid w:val="003B1AA8"/>
    <w:rsid w:val="003B2CA7"/>
    <w:rsid w:val="003B2D07"/>
    <w:rsid w:val="003B2F6A"/>
    <w:rsid w:val="003B3E48"/>
    <w:rsid w:val="003B4618"/>
    <w:rsid w:val="003B4AE7"/>
    <w:rsid w:val="003B5557"/>
    <w:rsid w:val="003B765E"/>
    <w:rsid w:val="003B7CF8"/>
    <w:rsid w:val="003C003D"/>
    <w:rsid w:val="003C072A"/>
    <w:rsid w:val="003C0D89"/>
    <w:rsid w:val="003C151D"/>
    <w:rsid w:val="003C1CAC"/>
    <w:rsid w:val="003C2798"/>
    <w:rsid w:val="003C40E7"/>
    <w:rsid w:val="003C5BFE"/>
    <w:rsid w:val="003C72C4"/>
    <w:rsid w:val="003D0DA7"/>
    <w:rsid w:val="003D19A6"/>
    <w:rsid w:val="003D1F99"/>
    <w:rsid w:val="003D2BA2"/>
    <w:rsid w:val="003D2DE0"/>
    <w:rsid w:val="003D3541"/>
    <w:rsid w:val="003D3D8C"/>
    <w:rsid w:val="003D4DA1"/>
    <w:rsid w:val="003D5646"/>
    <w:rsid w:val="003D56ED"/>
    <w:rsid w:val="003D63C7"/>
    <w:rsid w:val="003D67FA"/>
    <w:rsid w:val="003D7737"/>
    <w:rsid w:val="003D7B79"/>
    <w:rsid w:val="003D7C1B"/>
    <w:rsid w:val="003D7F90"/>
    <w:rsid w:val="003E08CC"/>
    <w:rsid w:val="003E0D3E"/>
    <w:rsid w:val="003E1A0D"/>
    <w:rsid w:val="003E3616"/>
    <w:rsid w:val="003E58E6"/>
    <w:rsid w:val="003E7FC9"/>
    <w:rsid w:val="003F2177"/>
    <w:rsid w:val="003F23C8"/>
    <w:rsid w:val="003F2FC2"/>
    <w:rsid w:val="003F3415"/>
    <w:rsid w:val="003F43D5"/>
    <w:rsid w:val="003F4A5C"/>
    <w:rsid w:val="003F5B01"/>
    <w:rsid w:val="003F60FB"/>
    <w:rsid w:val="003F6E35"/>
    <w:rsid w:val="003F7837"/>
    <w:rsid w:val="003F797F"/>
    <w:rsid w:val="004013F6"/>
    <w:rsid w:val="00401B82"/>
    <w:rsid w:val="00402FB9"/>
    <w:rsid w:val="00404225"/>
    <w:rsid w:val="004046C8"/>
    <w:rsid w:val="00406A4A"/>
    <w:rsid w:val="00410ABA"/>
    <w:rsid w:val="00410C0E"/>
    <w:rsid w:val="004118D6"/>
    <w:rsid w:val="00411EB3"/>
    <w:rsid w:val="0041200C"/>
    <w:rsid w:val="004121CF"/>
    <w:rsid w:val="00412754"/>
    <w:rsid w:val="0041291F"/>
    <w:rsid w:val="00412937"/>
    <w:rsid w:val="00413EAE"/>
    <w:rsid w:val="004141A2"/>
    <w:rsid w:val="004145D4"/>
    <w:rsid w:val="00414729"/>
    <w:rsid w:val="004147A7"/>
    <w:rsid w:val="00414D5E"/>
    <w:rsid w:val="00414EDC"/>
    <w:rsid w:val="00415652"/>
    <w:rsid w:val="00415D42"/>
    <w:rsid w:val="00416932"/>
    <w:rsid w:val="00416B05"/>
    <w:rsid w:val="00417906"/>
    <w:rsid w:val="004216B2"/>
    <w:rsid w:val="00421B50"/>
    <w:rsid w:val="00423BBD"/>
    <w:rsid w:val="00424282"/>
    <w:rsid w:val="004245CF"/>
    <w:rsid w:val="00424B7D"/>
    <w:rsid w:val="00424F7B"/>
    <w:rsid w:val="004267C5"/>
    <w:rsid w:val="00426AFD"/>
    <w:rsid w:val="004304A5"/>
    <w:rsid w:val="00431B7A"/>
    <w:rsid w:val="00432391"/>
    <w:rsid w:val="00432688"/>
    <w:rsid w:val="00432E0B"/>
    <w:rsid w:val="004340BC"/>
    <w:rsid w:val="0043482B"/>
    <w:rsid w:val="0043796B"/>
    <w:rsid w:val="00437CBA"/>
    <w:rsid w:val="00437D53"/>
    <w:rsid w:val="00440D7A"/>
    <w:rsid w:val="00441331"/>
    <w:rsid w:val="00442423"/>
    <w:rsid w:val="00442A7A"/>
    <w:rsid w:val="00444DCB"/>
    <w:rsid w:val="00444FF4"/>
    <w:rsid w:val="00445036"/>
    <w:rsid w:val="00445320"/>
    <w:rsid w:val="00445C9B"/>
    <w:rsid w:val="00450F2A"/>
    <w:rsid w:val="00451390"/>
    <w:rsid w:val="004517F3"/>
    <w:rsid w:val="00451AAB"/>
    <w:rsid w:val="00451E2B"/>
    <w:rsid w:val="00452D11"/>
    <w:rsid w:val="00454BC3"/>
    <w:rsid w:val="00456DC0"/>
    <w:rsid w:val="00460D96"/>
    <w:rsid w:val="00460E14"/>
    <w:rsid w:val="0046148D"/>
    <w:rsid w:val="00462814"/>
    <w:rsid w:val="004631B3"/>
    <w:rsid w:val="00464F78"/>
    <w:rsid w:val="004654EF"/>
    <w:rsid w:val="004659D9"/>
    <w:rsid w:val="00465F19"/>
    <w:rsid w:val="0046620A"/>
    <w:rsid w:val="004665CD"/>
    <w:rsid w:val="004672BE"/>
    <w:rsid w:val="0046784B"/>
    <w:rsid w:val="004701EA"/>
    <w:rsid w:val="004709BE"/>
    <w:rsid w:val="00471C39"/>
    <w:rsid w:val="00471E7E"/>
    <w:rsid w:val="00471F0C"/>
    <w:rsid w:val="004727C2"/>
    <w:rsid w:val="00474829"/>
    <w:rsid w:val="00475465"/>
    <w:rsid w:val="004755C6"/>
    <w:rsid w:val="00475E7F"/>
    <w:rsid w:val="004767CE"/>
    <w:rsid w:val="004767DA"/>
    <w:rsid w:val="00477894"/>
    <w:rsid w:val="0048014B"/>
    <w:rsid w:val="00480ABE"/>
    <w:rsid w:val="00480AF5"/>
    <w:rsid w:val="0048224E"/>
    <w:rsid w:val="0048234D"/>
    <w:rsid w:val="004829F0"/>
    <w:rsid w:val="004830D3"/>
    <w:rsid w:val="0048492B"/>
    <w:rsid w:val="00485119"/>
    <w:rsid w:val="00485F08"/>
    <w:rsid w:val="00486367"/>
    <w:rsid w:val="004863BA"/>
    <w:rsid w:val="004866E8"/>
    <w:rsid w:val="00486EB2"/>
    <w:rsid w:val="004914BB"/>
    <w:rsid w:val="0049151B"/>
    <w:rsid w:val="004926CF"/>
    <w:rsid w:val="0049271F"/>
    <w:rsid w:val="0049280C"/>
    <w:rsid w:val="00492B30"/>
    <w:rsid w:val="00493119"/>
    <w:rsid w:val="00493E12"/>
    <w:rsid w:val="00496324"/>
    <w:rsid w:val="0049739F"/>
    <w:rsid w:val="004A1A85"/>
    <w:rsid w:val="004A2438"/>
    <w:rsid w:val="004A296F"/>
    <w:rsid w:val="004A2E15"/>
    <w:rsid w:val="004A30E0"/>
    <w:rsid w:val="004A5762"/>
    <w:rsid w:val="004A6170"/>
    <w:rsid w:val="004A7B4F"/>
    <w:rsid w:val="004A7E06"/>
    <w:rsid w:val="004B02E7"/>
    <w:rsid w:val="004B0C7B"/>
    <w:rsid w:val="004B3601"/>
    <w:rsid w:val="004B426A"/>
    <w:rsid w:val="004B4B3F"/>
    <w:rsid w:val="004B4C31"/>
    <w:rsid w:val="004B4D93"/>
    <w:rsid w:val="004B51E8"/>
    <w:rsid w:val="004B562E"/>
    <w:rsid w:val="004B7F0F"/>
    <w:rsid w:val="004C06A2"/>
    <w:rsid w:val="004C1004"/>
    <w:rsid w:val="004C1837"/>
    <w:rsid w:val="004C2625"/>
    <w:rsid w:val="004C35DB"/>
    <w:rsid w:val="004C38D2"/>
    <w:rsid w:val="004C3930"/>
    <w:rsid w:val="004C394A"/>
    <w:rsid w:val="004C396E"/>
    <w:rsid w:val="004C4338"/>
    <w:rsid w:val="004C4B8B"/>
    <w:rsid w:val="004C56E9"/>
    <w:rsid w:val="004C59D9"/>
    <w:rsid w:val="004D06CB"/>
    <w:rsid w:val="004D2FAF"/>
    <w:rsid w:val="004D4352"/>
    <w:rsid w:val="004D44F5"/>
    <w:rsid w:val="004D60A1"/>
    <w:rsid w:val="004D6117"/>
    <w:rsid w:val="004D63DD"/>
    <w:rsid w:val="004D7237"/>
    <w:rsid w:val="004E18CF"/>
    <w:rsid w:val="004E1CED"/>
    <w:rsid w:val="004E2566"/>
    <w:rsid w:val="004E25B5"/>
    <w:rsid w:val="004E304E"/>
    <w:rsid w:val="004E4EE2"/>
    <w:rsid w:val="004E4FA6"/>
    <w:rsid w:val="004E61C7"/>
    <w:rsid w:val="004E63F4"/>
    <w:rsid w:val="004E6897"/>
    <w:rsid w:val="004E76B5"/>
    <w:rsid w:val="004F01DF"/>
    <w:rsid w:val="004F0D35"/>
    <w:rsid w:val="004F0F4D"/>
    <w:rsid w:val="004F1954"/>
    <w:rsid w:val="004F1BF3"/>
    <w:rsid w:val="004F2133"/>
    <w:rsid w:val="004F21DB"/>
    <w:rsid w:val="004F323B"/>
    <w:rsid w:val="004F4905"/>
    <w:rsid w:val="004F4CF7"/>
    <w:rsid w:val="004F5727"/>
    <w:rsid w:val="004F5766"/>
    <w:rsid w:val="004F62B1"/>
    <w:rsid w:val="004F6865"/>
    <w:rsid w:val="004F6EC5"/>
    <w:rsid w:val="004F7C20"/>
    <w:rsid w:val="00500485"/>
    <w:rsid w:val="00500813"/>
    <w:rsid w:val="005011BE"/>
    <w:rsid w:val="00501927"/>
    <w:rsid w:val="00501D43"/>
    <w:rsid w:val="00502D26"/>
    <w:rsid w:val="005043A4"/>
    <w:rsid w:val="00504E1C"/>
    <w:rsid w:val="0050647A"/>
    <w:rsid w:val="00506AA1"/>
    <w:rsid w:val="005071BD"/>
    <w:rsid w:val="00507D65"/>
    <w:rsid w:val="00507F70"/>
    <w:rsid w:val="00510D33"/>
    <w:rsid w:val="005116A9"/>
    <w:rsid w:val="005118CF"/>
    <w:rsid w:val="005137C5"/>
    <w:rsid w:val="00513816"/>
    <w:rsid w:val="005141AD"/>
    <w:rsid w:val="00514A0D"/>
    <w:rsid w:val="00514ACB"/>
    <w:rsid w:val="00515BB0"/>
    <w:rsid w:val="00516F2D"/>
    <w:rsid w:val="005208CE"/>
    <w:rsid w:val="00520A50"/>
    <w:rsid w:val="00520F03"/>
    <w:rsid w:val="00521112"/>
    <w:rsid w:val="00521142"/>
    <w:rsid w:val="00521795"/>
    <w:rsid w:val="005219A4"/>
    <w:rsid w:val="00521AD3"/>
    <w:rsid w:val="005227CA"/>
    <w:rsid w:val="00523B66"/>
    <w:rsid w:val="00524930"/>
    <w:rsid w:val="00525847"/>
    <w:rsid w:val="005263DE"/>
    <w:rsid w:val="0052694E"/>
    <w:rsid w:val="00526A87"/>
    <w:rsid w:val="00527041"/>
    <w:rsid w:val="0052776F"/>
    <w:rsid w:val="0053054F"/>
    <w:rsid w:val="00531E1B"/>
    <w:rsid w:val="00534B71"/>
    <w:rsid w:val="005353DD"/>
    <w:rsid w:val="005364A3"/>
    <w:rsid w:val="005364F0"/>
    <w:rsid w:val="00537BD4"/>
    <w:rsid w:val="005401F7"/>
    <w:rsid w:val="00540224"/>
    <w:rsid w:val="00540B19"/>
    <w:rsid w:val="00542177"/>
    <w:rsid w:val="005424F4"/>
    <w:rsid w:val="00543FEF"/>
    <w:rsid w:val="00544A3C"/>
    <w:rsid w:val="00545256"/>
    <w:rsid w:val="005456B3"/>
    <w:rsid w:val="005470A4"/>
    <w:rsid w:val="00550E4F"/>
    <w:rsid w:val="00551157"/>
    <w:rsid w:val="0055191B"/>
    <w:rsid w:val="00554D94"/>
    <w:rsid w:val="005553FF"/>
    <w:rsid w:val="005563BA"/>
    <w:rsid w:val="00560D7A"/>
    <w:rsid w:val="0056181F"/>
    <w:rsid w:val="005623BC"/>
    <w:rsid w:val="005626D1"/>
    <w:rsid w:val="005637EA"/>
    <w:rsid w:val="00563DD7"/>
    <w:rsid w:val="00563F69"/>
    <w:rsid w:val="00564B66"/>
    <w:rsid w:val="0056738E"/>
    <w:rsid w:val="00570FAA"/>
    <w:rsid w:val="005715A6"/>
    <w:rsid w:val="00571FBC"/>
    <w:rsid w:val="005720B8"/>
    <w:rsid w:val="00572BE2"/>
    <w:rsid w:val="00573F48"/>
    <w:rsid w:val="00574170"/>
    <w:rsid w:val="005749E2"/>
    <w:rsid w:val="00574EBE"/>
    <w:rsid w:val="00575E8D"/>
    <w:rsid w:val="0057631C"/>
    <w:rsid w:val="005763F8"/>
    <w:rsid w:val="005768DC"/>
    <w:rsid w:val="00580D2C"/>
    <w:rsid w:val="00581BCD"/>
    <w:rsid w:val="00582C0E"/>
    <w:rsid w:val="0058301D"/>
    <w:rsid w:val="005830B0"/>
    <w:rsid w:val="00583B82"/>
    <w:rsid w:val="0058423D"/>
    <w:rsid w:val="00584D7A"/>
    <w:rsid w:val="0058662B"/>
    <w:rsid w:val="00586A92"/>
    <w:rsid w:val="00586E78"/>
    <w:rsid w:val="00587419"/>
    <w:rsid w:val="005878DF"/>
    <w:rsid w:val="005929E7"/>
    <w:rsid w:val="00593873"/>
    <w:rsid w:val="00594EE5"/>
    <w:rsid w:val="005959BE"/>
    <w:rsid w:val="00595CC9"/>
    <w:rsid w:val="005978B2"/>
    <w:rsid w:val="005A067F"/>
    <w:rsid w:val="005A0B2E"/>
    <w:rsid w:val="005A12C4"/>
    <w:rsid w:val="005A1C4A"/>
    <w:rsid w:val="005A1F0F"/>
    <w:rsid w:val="005A20D9"/>
    <w:rsid w:val="005A27A8"/>
    <w:rsid w:val="005A2D3A"/>
    <w:rsid w:val="005A2F65"/>
    <w:rsid w:val="005A3854"/>
    <w:rsid w:val="005A43B1"/>
    <w:rsid w:val="005A50BA"/>
    <w:rsid w:val="005A73F3"/>
    <w:rsid w:val="005B04E8"/>
    <w:rsid w:val="005B0A29"/>
    <w:rsid w:val="005B116C"/>
    <w:rsid w:val="005B14D5"/>
    <w:rsid w:val="005B2110"/>
    <w:rsid w:val="005B31C7"/>
    <w:rsid w:val="005B5191"/>
    <w:rsid w:val="005B5ABA"/>
    <w:rsid w:val="005B6512"/>
    <w:rsid w:val="005B6B41"/>
    <w:rsid w:val="005B713B"/>
    <w:rsid w:val="005C11D2"/>
    <w:rsid w:val="005C1D5D"/>
    <w:rsid w:val="005C39A0"/>
    <w:rsid w:val="005C417D"/>
    <w:rsid w:val="005C5F4C"/>
    <w:rsid w:val="005C5F56"/>
    <w:rsid w:val="005C63B7"/>
    <w:rsid w:val="005C6FA2"/>
    <w:rsid w:val="005C7A8B"/>
    <w:rsid w:val="005D038C"/>
    <w:rsid w:val="005D0B65"/>
    <w:rsid w:val="005D0C28"/>
    <w:rsid w:val="005D0FB6"/>
    <w:rsid w:val="005D17F5"/>
    <w:rsid w:val="005D2653"/>
    <w:rsid w:val="005D35D8"/>
    <w:rsid w:val="005D558A"/>
    <w:rsid w:val="005D5715"/>
    <w:rsid w:val="005D5D84"/>
    <w:rsid w:val="005D739E"/>
    <w:rsid w:val="005D7BBC"/>
    <w:rsid w:val="005D7EA4"/>
    <w:rsid w:val="005E2168"/>
    <w:rsid w:val="005E42CB"/>
    <w:rsid w:val="005E4CD5"/>
    <w:rsid w:val="005E550F"/>
    <w:rsid w:val="005E5F45"/>
    <w:rsid w:val="005E6267"/>
    <w:rsid w:val="005E63CE"/>
    <w:rsid w:val="005F00F2"/>
    <w:rsid w:val="005F112E"/>
    <w:rsid w:val="005F1644"/>
    <w:rsid w:val="005F3C89"/>
    <w:rsid w:val="005F3CA5"/>
    <w:rsid w:val="005F4543"/>
    <w:rsid w:val="005F599D"/>
    <w:rsid w:val="005F5B90"/>
    <w:rsid w:val="005F608E"/>
    <w:rsid w:val="005F6933"/>
    <w:rsid w:val="006003EB"/>
    <w:rsid w:val="00602B99"/>
    <w:rsid w:val="00602FA1"/>
    <w:rsid w:val="00603AE9"/>
    <w:rsid w:val="00603F68"/>
    <w:rsid w:val="006040B0"/>
    <w:rsid w:val="006042EF"/>
    <w:rsid w:val="00605555"/>
    <w:rsid w:val="0060683D"/>
    <w:rsid w:val="00607094"/>
    <w:rsid w:val="00610CF7"/>
    <w:rsid w:val="006113EB"/>
    <w:rsid w:val="00611E16"/>
    <w:rsid w:val="00612404"/>
    <w:rsid w:val="00612B8E"/>
    <w:rsid w:val="00612FB8"/>
    <w:rsid w:val="0061327E"/>
    <w:rsid w:val="0061364D"/>
    <w:rsid w:val="00613FE0"/>
    <w:rsid w:val="00614B95"/>
    <w:rsid w:val="00614C46"/>
    <w:rsid w:val="006151B2"/>
    <w:rsid w:val="006152FA"/>
    <w:rsid w:val="00615632"/>
    <w:rsid w:val="00615CE6"/>
    <w:rsid w:val="006201F7"/>
    <w:rsid w:val="006214F7"/>
    <w:rsid w:val="00622D31"/>
    <w:rsid w:val="00622E54"/>
    <w:rsid w:val="00623010"/>
    <w:rsid w:val="00623E30"/>
    <w:rsid w:val="00623F08"/>
    <w:rsid w:val="006240B1"/>
    <w:rsid w:val="0062489B"/>
    <w:rsid w:val="0062645E"/>
    <w:rsid w:val="006276F6"/>
    <w:rsid w:val="00627E8A"/>
    <w:rsid w:val="0063023A"/>
    <w:rsid w:val="00630896"/>
    <w:rsid w:val="006308AD"/>
    <w:rsid w:val="00630C22"/>
    <w:rsid w:val="006312D3"/>
    <w:rsid w:val="00631419"/>
    <w:rsid w:val="00631637"/>
    <w:rsid w:val="00631A4B"/>
    <w:rsid w:val="00631B4C"/>
    <w:rsid w:val="00631B98"/>
    <w:rsid w:val="00631E37"/>
    <w:rsid w:val="00635AB9"/>
    <w:rsid w:val="00636B5A"/>
    <w:rsid w:val="00641484"/>
    <w:rsid w:val="006430B6"/>
    <w:rsid w:val="00644417"/>
    <w:rsid w:val="006452FF"/>
    <w:rsid w:val="0065059D"/>
    <w:rsid w:val="00651037"/>
    <w:rsid w:val="00651421"/>
    <w:rsid w:val="0065494B"/>
    <w:rsid w:val="00656492"/>
    <w:rsid w:val="0065688E"/>
    <w:rsid w:val="006568E3"/>
    <w:rsid w:val="00656D85"/>
    <w:rsid w:val="006574E0"/>
    <w:rsid w:val="0065797C"/>
    <w:rsid w:val="00657B23"/>
    <w:rsid w:val="00660335"/>
    <w:rsid w:val="00660664"/>
    <w:rsid w:val="00660D13"/>
    <w:rsid w:val="00660D3E"/>
    <w:rsid w:val="006623D8"/>
    <w:rsid w:val="00662520"/>
    <w:rsid w:val="00662F4C"/>
    <w:rsid w:val="00663620"/>
    <w:rsid w:val="00663D4F"/>
    <w:rsid w:val="00665339"/>
    <w:rsid w:val="00665535"/>
    <w:rsid w:val="00666467"/>
    <w:rsid w:val="00666A4B"/>
    <w:rsid w:val="00671094"/>
    <w:rsid w:val="00672073"/>
    <w:rsid w:val="00674E80"/>
    <w:rsid w:val="00674F7B"/>
    <w:rsid w:val="006771A5"/>
    <w:rsid w:val="00677E35"/>
    <w:rsid w:val="006804D6"/>
    <w:rsid w:val="00680911"/>
    <w:rsid w:val="00680C92"/>
    <w:rsid w:val="00681AB1"/>
    <w:rsid w:val="00682B9F"/>
    <w:rsid w:val="0068308F"/>
    <w:rsid w:val="00683311"/>
    <w:rsid w:val="00683352"/>
    <w:rsid w:val="00686B89"/>
    <w:rsid w:val="00687DDE"/>
    <w:rsid w:val="006900D5"/>
    <w:rsid w:val="00690B3E"/>
    <w:rsid w:val="00695CAE"/>
    <w:rsid w:val="006A1810"/>
    <w:rsid w:val="006A189E"/>
    <w:rsid w:val="006A2769"/>
    <w:rsid w:val="006A33C9"/>
    <w:rsid w:val="006A3B8C"/>
    <w:rsid w:val="006A4159"/>
    <w:rsid w:val="006A444B"/>
    <w:rsid w:val="006A48EE"/>
    <w:rsid w:val="006A5F77"/>
    <w:rsid w:val="006A70D6"/>
    <w:rsid w:val="006B1D60"/>
    <w:rsid w:val="006B3DE5"/>
    <w:rsid w:val="006B4143"/>
    <w:rsid w:val="006B43DD"/>
    <w:rsid w:val="006B4A43"/>
    <w:rsid w:val="006B5DF3"/>
    <w:rsid w:val="006B62BC"/>
    <w:rsid w:val="006B6EB3"/>
    <w:rsid w:val="006B75E4"/>
    <w:rsid w:val="006B7E74"/>
    <w:rsid w:val="006C284A"/>
    <w:rsid w:val="006C2DD0"/>
    <w:rsid w:val="006C2EC2"/>
    <w:rsid w:val="006C37E6"/>
    <w:rsid w:val="006C4A9F"/>
    <w:rsid w:val="006C58AE"/>
    <w:rsid w:val="006C654B"/>
    <w:rsid w:val="006D1336"/>
    <w:rsid w:val="006D1408"/>
    <w:rsid w:val="006D1D0F"/>
    <w:rsid w:val="006D2475"/>
    <w:rsid w:val="006D26D0"/>
    <w:rsid w:val="006D2CD7"/>
    <w:rsid w:val="006D358F"/>
    <w:rsid w:val="006D3DA3"/>
    <w:rsid w:val="006D4083"/>
    <w:rsid w:val="006D4FF7"/>
    <w:rsid w:val="006D51B7"/>
    <w:rsid w:val="006D7B24"/>
    <w:rsid w:val="006E0AA9"/>
    <w:rsid w:val="006E18FD"/>
    <w:rsid w:val="006E35F6"/>
    <w:rsid w:val="006E36CB"/>
    <w:rsid w:val="006E49E4"/>
    <w:rsid w:val="006E62FE"/>
    <w:rsid w:val="006E6B9C"/>
    <w:rsid w:val="006E723B"/>
    <w:rsid w:val="006E79B5"/>
    <w:rsid w:val="006F0267"/>
    <w:rsid w:val="006F0702"/>
    <w:rsid w:val="006F0718"/>
    <w:rsid w:val="006F27CD"/>
    <w:rsid w:val="006F389A"/>
    <w:rsid w:val="006F4055"/>
    <w:rsid w:val="006F448A"/>
    <w:rsid w:val="006F5312"/>
    <w:rsid w:val="006F5A62"/>
    <w:rsid w:val="006F600B"/>
    <w:rsid w:val="006F60A7"/>
    <w:rsid w:val="006F6293"/>
    <w:rsid w:val="006F67A5"/>
    <w:rsid w:val="006F6C26"/>
    <w:rsid w:val="006F7B1C"/>
    <w:rsid w:val="006F7C50"/>
    <w:rsid w:val="007029A1"/>
    <w:rsid w:val="00702AD7"/>
    <w:rsid w:val="00702BFF"/>
    <w:rsid w:val="00705019"/>
    <w:rsid w:val="00705876"/>
    <w:rsid w:val="00705993"/>
    <w:rsid w:val="00705BB4"/>
    <w:rsid w:val="007063BB"/>
    <w:rsid w:val="00706DFA"/>
    <w:rsid w:val="00706F76"/>
    <w:rsid w:val="00707815"/>
    <w:rsid w:val="0071129F"/>
    <w:rsid w:val="007124EB"/>
    <w:rsid w:val="00712A8A"/>
    <w:rsid w:val="00713564"/>
    <w:rsid w:val="00714231"/>
    <w:rsid w:val="00714DDF"/>
    <w:rsid w:val="00715453"/>
    <w:rsid w:val="007155AA"/>
    <w:rsid w:val="00715C11"/>
    <w:rsid w:val="007170CB"/>
    <w:rsid w:val="00720049"/>
    <w:rsid w:val="007202C6"/>
    <w:rsid w:val="0072093A"/>
    <w:rsid w:val="007213B1"/>
    <w:rsid w:val="00721980"/>
    <w:rsid w:val="00721D6A"/>
    <w:rsid w:val="0072522D"/>
    <w:rsid w:val="0072527F"/>
    <w:rsid w:val="00726111"/>
    <w:rsid w:val="00727996"/>
    <w:rsid w:val="00727F2C"/>
    <w:rsid w:val="00730495"/>
    <w:rsid w:val="00730FB0"/>
    <w:rsid w:val="0073197F"/>
    <w:rsid w:val="00731A43"/>
    <w:rsid w:val="007353D2"/>
    <w:rsid w:val="007357F6"/>
    <w:rsid w:val="0073597F"/>
    <w:rsid w:val="007379C0"/>
    <w:rsid w:val="00737E74"/>
    <w:rsid w:val="00737F9E"/>
    <w:rsid w:val="00740481"/>
    <w:rsid w:val="0074178B"/>
    <w:rsid w:val="00742449"/>
    <w:rsid w:val="00742F1C"/>
    <w:rsid w:val="00743450"/>
    <w:rsid w:val="00743684"/>
    <w:rsid w:val="007439A8"/>
    <w:rsid w:val="00743CEF"/>
    <w:rsid w:val="00745911"/>
    <w:rsid w:val="00746D13"/>
    <w:rsid w:val="007511E5"/>
    <w:rsid w:val="00752690"/>
    <w:rsid w:val="007531D5"/>
    <w:rsid w:val="00754729"/>
    <w:rsid w:val="007548ED"/>
    <w:rsid w:val="00756372"/>
    <w:rsid w:val="00756539"/>
    <w:rsid w:val="00757F78"/>
    <w:rsid w:val="00760AB5"/>
    <w:rsid w:val="00761207"/>
    <w:rsid w:val="00761BEF"/>
    <w:rsid w:val="00761D25"/>
    <w:rsid w:val="0076334F"/>
    <w:rsid w:val="007637CF"/>
    <w:rsid w:val="00763846"/>
    <w:rsid w:val="007643DE"/>
    <w:rsid w:val="007644A1"/>
    <w:rsid w:val="007650D7"/>
    <w:rsid w:val="0076700E"/>
    <w:rsid w:val="007677D3"/>
    <w:rsid w:val="00767800"/>
    <w:rsid w:val="00767DD0"/>
    <w:rsid w:val="00767E15"/>
    <w:rsid w:val="0077065A"/>
    <w:rsid w:val="00772CFC"/>
    <w:rsid w:val="0077301D"/>
    <w:rsid w:val="00773170"/>
    <w:rsid w:val="007735FC"/>
    <w:rsid w:val="00773CF6"/>
    <w:rsid w:val="007740AE"/>
    <w:rsid w:val="007778A1"/>
    <w:rsid w:val="007811E3"/>
    <w:rsid w:val="00783392"/>
    <w:rsid w:val="00785475"/>
    <w:rsid w:val="00785C50"/>
    <w:rsid w:val="0078623B"/>
    <w:rsid w:val="00786669"/>
    <w:rsid w:val="007868C7"/>
    <w:rsid w:val="00786CEA"/>
    <w:rsid w:val="00790CEC"/>
    <w:rsid w:val="007916A5"/>
    <w:rsid w:val="0079172A"/>
    <w:rsid w:val="00792501"/>
    <w:rsid w:val="00792791"/>
    <w:rsid w:val="00792A65"/>
    <w:rsid w:val="00792C5E"/>
    <w:rsid w:val="00792C5F"/>
    <w:rsid w:val="00793823"/>
    <w:rsid w:val="00794B24"/>
    <w:rsid w:val="0079520B"/>
    <w:rsid w:val="00795BEE"/>
    <w:rsid w:val="00796CF8"/>
    <w:rsid w:val="0079730C"/>
    <w:rsid w:val="007977DB"/>
    <w:rsid w:val="00797901"/>
    <w:rsid w:val="00797B55"/>
    <w:rsid w:val="00797FA5"/>
    <w:rsid w:val="007A02FA"/>
    <w:rsid w:val="007A05A8"/>
    <w:rsid w:val="007A0B58"/>
    <w:rsid w:val="007A0D8C"/>
    <w:rsid w:val="007A0EA5"/>
    <w:rsid w:val="007A1181"/>
    <w:rsid w:val="007A15B3"/>
    <w:rsid w:val="007A17B1"/>
    <w:rsid w:val="007A368A"/>
    <w:rsid w:val="007A436B"/>
    <w:rsid w:val="007A5DF9"/>
    <w:rsid w:val="007A641A"/>
    <w:rsid w:val="007A6A1E"/>
    <w:rsid w:val="007A6AE7"/>
    <w:rsid w:val="007A6BA1"/>
    <w:rsid w:val="007A7D8C"/>
    <w:rsid w:val="007A7EB8"/>
    <w:rsid w:val="007B19D0"/>
    <w:rsid w:val="007B2356"/>
    <w:rsid w:val="007B2A45"/>
    <w:rsid w:val="007B317D"/>
    <w:rsid w:val="007B3C24"/>
    <w:rsid w:val="007B3D78"/>
    <w:rsid w:val="007B3E4B"/>
    <w:rsid w:val="007B3F5B"/>
    <w:rsid w:val="007B63C7"/>
    <w:rsid w:val="007B6F43"/>
    <w:rsid w:val="007C034D"/>
    <w:rsid w:val="007C13C7"/>
    <w:rsid w:val="007C19D0"/>
    <w:rsid w:val="007C261F"/>
    <w:rsid w:val="007C2C48"/>
    <w:rsid w:val="007C302E"/>
    <w:rsid w:val="007C3EA8"/>
    <w:rsid w:val="007C4050"/>
    <w:rsid w:val="007C4C66"/>
    <w:rsid w:val="007C7121"/>
    <w:rsid w:val="007C73A6"/>
    <w:rsid w:val="007D0974"/>
    <w:rsid w:val="007D104C"/>
    <w:rsid w:val="007D163A"/>
    <w:rsid w:val="007D1680"/>
    <w:rsid w:val="007D21B9"/>
    <w:rsid w:val="007D379C"/>
    <w:rsid w:val="007D5CC1"/>
    <w:rsid w:val="007D5D05"/>
    <w:rsid w:val="007D6045"/>
    <w:rsid w:val="007D6C0C"/>
    <w:rsid w:val="007D71A8"/>
    <w:rsid w:val="007D79F6"/>
    <w:rsid w:val="007D7B11"/>
    <w:rsid w:val="007E0BDB"/>
    <w:rsid w:val="007E1669"/>
    <w:rsid w:val="007E2DBF"/>
    <w:rsid w:val="007E41AA"/>
    <w:rsid w:val="007E45C8"/>
    <w:rsid w:val="007E61C9"/>
    <w:rsid w:val="007E63DD"/>
    <w:rsid w:val="007E7099"/>
    <w:rsid w:val="007E7572"/>
    <w:rsid w:val="007F2B81"/>
    <w:rsid w:val="007F3701"/>
    <w:rsid w:val="007F4FA2"/>
    <w:rsid w:val="007F568D"/>
    <w:rsid w:val="007F5A6D"/>
    <w:rsid w:val="007F5B4C"/>
    <w:rsid w:val="007F6E4C"/>
    <w:rsid w:val="008016F3"/>
    <w:rsid w:val="0080268F"/>
    <w:rsid w:val="008029F2"/>
    <w:rsid w:val="00803279"/>
    <w:rsid w:val="00803576"/>
    <w:rsid w:val="00804959"/>
    <w:rsid w:val="00804E2B"/>
    <w:rsid w:val="00805A24"/>
    <w:rsid w:val="00805ED2"/>
    <w:rsid w:val="00806FBB"/>
    <w:rsid w:val="0080762E"/>
    <w:rsid w:val="00807DDC"/>
    <w:rsid w:val="00810529"/>
    <w:rsid w:val="00811BF7"/>
    <w:rsid w:val="0081337C"/>
    <w:rsid w:val="00814BB4"/>
    <w:rsid w:val="008153D2"/>
    <w:rsid w:val="0081556D"/>
    <w:rsid w:val="00816E5E"/>
    <w:rsid w:val="0081721B"/>
    <w:rsid w:val="00817332"/>
    <w:rsid w:val="008175A4"/>
    <w:rsid w:val="0082001B"/>
    <w:rsid w:val="0082054C"/>
    <w:rsid w:val="00820F40"/>
    <w:rsid w:val="00821724"/>
    <w:rsid w:val="00821E56"/>
    <w:rsid w:val="00822475"/>
    <w:rsid w:val="0082254E"/>
    <w:rsid w:val="008235DB"/>
    <w:rsid w:val="008249FF"/>
    <w:rsid w:val="00824DE4"/>
    <w:rsid w:val="00825BA3"/>
    <w:rsid w:val="00826D7D"/>
    <w:rsid w:val="00826FEC"/>
    <w:rsid w:val="00827539"/>
    <w:rsid w:val="00831526"/>
    <w:rsid w:val="008332F8"/>
    <w:rsid w:val="008335BA"/>
    <w:rsid w:val="00834790"/>
    <w:rsid w:val="008350ED"/>
    <w:rsid w:val="00835AFB"/>
    <w:rsid w:val="008361B3"/>
    <w:rsid w:val="00836343"/>
    <w:rsid w:val="00836919"/>
    <w:rsid w:val="00836F4B"/>
    <w:rsid w:val="00837136"/>
    <w:rsid w:val="00837721"/>
    <w:rsid w:val="00837FB2"/>
    <w:rsid w:val="008407D2"/>
    <w:rsid w:val="008411F0"/>
    <w:rsid w:val="00841C93"/>
    <w:rsid w:val="00843207"/>
    <w:rsid w:val="00843BC3"/>
    <w:rsid w:val="00844929"/>
    <w:rsid w:val="00844B2F"/>
    <w:rsid w:val="00844F27"/>
    <w:rsid w:val="00846A7A"/>
    <w:rsid w:val="00846E81"/>
    <w:rsid w:val="008476AE"/>
    <w:rsid w:val="00850622"/>
    <w:rsid w:val="00852254"/>
    <w:rsid w:val="00852B42"/>
    <w:rsid w:val="00852D40"/>
    <w:rsid w:val="008559AA"/>
    <w:rsid w:val="0085733B"/>
    <w:rsid w:val="00857341"/>
    <w:rsid w:val="00861388"/>
    <w:rsid w:val="0086331C"/>
    <w:rsid w:val="00864882"/>
    <w:rsid w:val="00865825"/>
    <w:rsid w:val="008672AB"/>
    <w:rsid w:val="008674FB"/>
    <w:rsid w:val="00871782"/>
    <w:rsid w:val="00871C9A"/>
    <w:rsid w:val="008721DE"/>
    <w:rsid w:val="00872C8F"/>
    <w:rsid w:val="0087376C"/>
    <w:rsid w:val="0087424F"/>
    <w:rsid w:val="0087569E"/>
    <w:rsid w:val="00875CA1"/>
    <w:rsid w:val="0087624E"/>
    <w:rsid w:val="008765DF"/>
    <w:rsid w:val="00876716"/>
    <w:rsid w:val="00877885"/>
    <w:rsid w:val="00880F73"/>
    <w:rsid w:val="00880FFE"/>
    <w:rsid w:val="00881181"/>
    <w:rsid w:val="00881AF7"/>
    <w:rsid w:val="008820A1"/>
    <w:rsid w:val="008822B4"/>
    <w:rsid w:val="00884650"/>
    <w:rsid w:val="00884EBB"/>
    <w:rsid w:val="008870F3"/>
    <w:rsid w:val="00887668"/>
    <w:rsid w:val="00887ED7"/>
    <w:rsid w:val="00887F34"/>
    <w:rsid w:val="008900AD"/>
    <w:rsid w:val="00890AD5"/>
    <w:rsid w:val="008914EE"/>
    <w:rsid w:val="00891BED"/>
    <w:rsid w:val="008924FB"/>
    <w:rsid w:val="0089327C"/>
    <w:rsid w:val="008938D9"/>
    <w:rsid w:val="00894197"/>
    <w:rsid w:val="00894AEE"/>
    <w:rsid w:val="00895583"/>
    <w:rsid w:val="00895894"/>
    <w:rsid w:val="008961DD"/>
    <w:rsid w:val="00896C02"/>
    <w:rsid w:val="008A1494"/>
    <w:rsid w:val="008A1595"/>
    <w:rsid w:val="008A1C8F"/>
    <w:rsid w:val="008A28AD"/>
    <w:rsid w:val="008A3453"/>
    <w:rsid w:val="008A39BC"/>
    <w:rsid w:val="008A3FF0"/>
    <w:rsid w:val="008A6D13"/>
    <w:rsid w:val="008A6EB0"/>
    <w:rsid w:val="008B0AB7"/>
    <w:rsid w:val="008B132F"/>
    <w:rsid w:val="008B1953"/>
    <w:rsid w:val="008B2360"/>
    <w:rsid w:val="008B3CDE"/>
    <w:rsid w:val="008B43E9"/>
    <w:rsid w:val="008B5F0C"/>
    <w:rsid w:val="008B6C08"/>
    <w:rsid w:val="008B7C9B"/>
    <w:rsid w:val="008C2CCE"/>
    <w:rsid w:val="008C3642"/>
    <w:rsid w:val="008C3913"/>
    <w:rsid w:val="008C3F7B"/>
    <w:rsid w:val="008C45EF"/>
    <w:rsid w:val="008C5163"/>
    <w:rsid w:val="008C5A9B"/>
    <w:rsid w:val="008C6671"/>
    <w:rsid w:val="008D0F1B"/>
    <w:rsid w:val="008D12C6"/>
    <w:rsid w:val="008D1C5E"/>
    <w:rsid w:val="008D2369"/>
    <w:rsid w:val="008D2510"/>
    <w:rsid w:val="008D2E69"/>
    <w:rsid w:val="008D2FE1"/>
    <w:rsid w:val="008D41E1"/>
    <w:rsid w:val="008D5B47"/>
    <w:rsid w:val="008D6D3E"/>
    <w:rsid w:val="008D6ED7"/>
    <w:rsid w:val="008D6F5F"/>
    <w:rsid w:val="008D6FE4"/>
    <w:rsid w:val="008E1E65"/>
    <w:rsid w:val="008E225E"/>
    <w:rsid w:val="008E251B"/>
    <w:rsid w:val="008E2931"/>
    <w:rsid w:val="008E3B6E"/>
    <w:rsid w:val="008E4B08"/>
    <w:rsid w:val="008E51FB"/>
    <w:rsid w:val="008E5DDE"/>
    <w:rsid w:val="008E63A7"/>
    <w:rsid w:val="008F0EFB"/>
    <w:rsid w:val="008F10F1"/>
    <w:rsid w:val="008F1144"/>
    <w:rsid w:val="008F3DAA"/>
    <w:rsid w:val="008F434E"/>
    <w:rsid w:val="008F5290"/>
    <w:rsid w:val="008F5704"/>
    <w:rsid w:val="008F72BA"/>
    <w:rsid w:val="008F7535"/>
    <w:rsid w:val="008F76D5"/>
    <w:rsid w:val="009002C9"/>
    <w:rsid w:val="009007B1"/>
    <w:rsid w:val="00900F4A"/>
    <w:rsid w:val="00900F86"/>
    <w:rsid w:val="00901405"/>
    <w:rsid w:val="009014B7"/>
    <w:rsid w:val="009015C4"/>
    <w:rsid w:val="00901AB9"/>
    <w:rsid w:val="00901ACD"/>
    <w:rsid w:val="00901F22"/>
    <w:rsid w:val="00902A8D"/>
    <w:rsid w:val="0090333D"/>
    <w:rsid w:val="009076F1"/>
    <w:rsid w:val="00907C91"/>
    <w:rsid w:val="0091147C"/>
    <w:rsid w:val="00912BEC"/>
    <w:rsid w:val="00912F8C"/>
    <w:rsid w:val="00914BEC"/>
    <w:rsid w:val="00914E0A"/>
    <w:rsid w:val="00915398"/>
    <w:rsid w:val="00915767"/>
    <w:rsid w:val="0091596A"/>
    <w:rsid w:val="009202A6"/>
    <w:rsid w:val="00920361"/>
    <w:rsid w:val="00923203"/>
    <w:rsid w:val="009247E9"/>
    <w:rsid w:val="009248F4"/>
    <w:rsid w:val="00924A06"/>
    <w:rsid w:val="009253C1"/>
    <w:rsid w:val="009265C4"/>
    <w:rsid w:val="009278D8"/>
    <w:rsid w:val="0093082A"/>
    <w:rsid w:val="009309AA"/>
    <w:rsid w:val="00930A7D"/>
    <w:rsid w:val="00931248"/>
    <w:rsid w:val="00931A2D"/>
    <w:rsid w:val="0093548A"/>
    <w:rsid w:val="00936247"/>
    <w:rsid w:val="00936F0B"/>
    <w:rsid w:val="00941127"/>
    <w:rsid w:val="00941B67"/>
    <w:rsid w:val="00942A65"/>
    <w:rsid w:val="00943017"/>
    <w:rsid w:val="0094725A"/>
    <w:rsid w:val="00947A55"/>
    <w:rsid w:val="00947CA3"/>
    <w:rsid w:val="00947E3C"/>
    <w:rsid w:val="0095025B"/>
    <w:rsid w:val="0095071D"/>
    <w:rsid w:val="00950F7D"/>
    <w:rsid w:val="00953242"/>
    <w:rsid w:val="00953BCC"/>
    <w:rsid w:val="00954AC0"/>
    <w:rsid w:val="00955DB3"/>
    <w:rsid w:val="00955E03"/>
    <w:rsid w:val="009602DF"/>
    <w:rsid w:val="00960703"/>
    <w:rsid w:val="00960C26"/>
    <w:rsid w:val="00961C15"/>
    <w:rsid w:val="00962462"/>
    <w:rsid w:val="009625E6"/>
    <w:rsid w:val="00963DB1"/>
    <w:rsid w:val="00964042"/>
    <w:rsid w:val="009642E4"/>
    <w:rsid w:val="00964731"/>
    <w:rsid w:val="0096520F"/>
    <w:rsid w:val="00966536"/>
    <w:rsid w:val="00966FA6"/>
    <w:rsid w:val="009700F1"/>
    <w:rsid w:val="00970247"/>
    <w:rsid w:val="0097034D"/>
    <w:rsid w:val="00971BD9"/>
    <w:rsid w:val="00972D24"/>
    <w:rsid w:val="00972F98"/>
    <w:rsid w:val="0097432F"/>
    <w:rsid w:val="00974DA5"/>
    <w:rsid w:val="00975AF7"/>
    <w:rsid w:val="00975B93"/>
    <w:rsid w:val="00975C50"/>
    <w:rsid w:val="009764A7"/>
    <w:rsid w:val="00985145"/>
    <w:rsid w:val="009858B2"/>
    <w:rsid w:val="009865EB"/>
    <w:rsid w:val="00987017"/>
    <w:rsid w:val="0098766B"/>
    <w:rsid w:val="00987727"/>
    <w:rsid w:val="00990064"/>
    <w:rsid w:val="00990414"/>
    <w:rsid w:val="009912E6"/>
    <w:rsid w:val="00991558"/>
    <w:rsid w:val="00991BD2"/>
    <w:rsid w:val="00991DF2"/>
    <w:rsid w:val="0099242F"/>
    <w:rsid w:val="00992875"/>
    <w:rsid w:val="00992C48"/>
    <w:rsid w:val="00993F00"/>
    <w:rsid w:val="00995114"/>
    <w:rsid w:val="009951DC"/>
    <w:rsid w:val="00996A70"/>
    <w:rsid w:val="0099703D"/>
    <w:rsid w:val="009A0F25"/>
    <w:rsid w:val="009A123B"/>
    <w:rsid w:val="009A12B6"/>
    <w:rsid w:val="009A1A97"/>
    <w:rsid w:val="009A3825"/>
    <w:rsid w:val="009A726F"/>
    <w:rsid w:val="009B166C"/>
    <w:rsid w:val="009B2136"/>
    <w:rsid w:val="009B2B7F"/>
    <w:rsid w:val="009B2CF2"/>
    <w:rsid w:val="009B310D"/>
    <w:rsid w:val="009B428D"/>
    <w:rsid w:val="009B68E2"/>
    <w:rsid w:val="009B7177"/>
    <w:rsid w:val="009B7365"/>
    <w:rsid w:val="009C1B19"/>
    <w:rsid w:val="009C1F89"/>
    <w:rsid w:val="009C2E83"/>
    <w:rsid w:val="009C3320"/>
    <w:rsid w:val="009C5F55"/>
    <w:rsid w:val="009C6621"/>
    <w:rsid w:val="009C6FDD"/>
    <w:rsid w:val="009D0615"/>
    <w:rsid w:val="009D086F"/>
    <w:rsid w:val="009D13A9"/>
    <w:rsid w:val="009D2FAF"/>
    <w:rsid w:val="009D3B36"/>
    <w:rsid w:val="009D3B6D"/>
    <w:rsid w:val="009D49C7"/>
    <w:rsid w:val="009D4FCD"/>
    <w:rsid w:val="009D53D9"/>
    <w:rsid w:val="009D55B4"/>
    <w:rsid w:val="009D5831"/>
    <w:rsid w:val="009D6295"/>
    <w:rsid w:val="009E0752"/>
    <w:rsid w:val="009E1083"/>
    <w:rsid w:val="009E140F"/>
    <w:rsid w:val="009E15F8"/>
    <w:rsid w:val="009E16CB"/>
    <w:rsid w:val="009E18E4"/>
    <w:rsid w:val="009E2B55"/>
    <w:rsid w:val="009E376C"/>
    <w:rsid w:val="009E3ABC"/>
    <w:rsid w:val="009E3D6F"/>
    <w:rsid w:val="009E49E4"/>
    <w:rsid w:val="009E583F"/>
    <w:rsid w:val="009E723F"/>
    <w:rsid w:val="009E744C"/>
    <w:rsid w:val="009E7631"/>
    <w:rsid w:val="009E7F55"/>
    <w:rsid w:val="009F0A36"/>
    <w:rsid w:val="009F10BD"/>
    <w:rsid w:val="009F361A"/>
    <w:rsid w:val="009F3812"/>
    <w:rsid w:val="009F3858"/>
    <w:rsid w:val="009F42ED"/>
    <w:rsid w:val="009F4CCD"/>
    <w:rsid w:val="009F5289"/>
    <w:rsid w:val="009F6C0D"/>
    <w:rsid w:val="00A00A9B"/>
    <w:rsid w:val="00A0126F"/>
    <w:rsid w:val="00A01278"/>
    <w:rsid w:val="00A01562"/>
    <w:rsid w:val="00A02D34"/>
    <w:rsid w:val="00A02F4B"/>
    <w:rsid w:val="00A0333D"/>
    <w:rsid w:val="00A043AD"/>
    <w:rsid w:val="00A07136"/>
    <w:rsid w:val="00A07EB1"/>
    <w:rsid w:val="00A107CE"/>
    <w:rsid w:val="00A10DAB"/>
    <w:rsid w:val="00A11247"/>
    <w:rsid w:val="00A11CFE"/>
    <w:rsid w:val="00A12737"/>
    <w:rsid w:val="00A13089"/>
    <w:rsid w:val="00A1470E"/>
    <w:rsid w:val="00A14748"/>
    <w:rsid w:val="00A14A89"/>
    <w:rsid w:val="00A16240"/>
    <w:rsid w:val="00A1658F"/>
    <w:rsid w:val="00A1700C"/>
    <w:rsid w:val="00A17098"/>
    <w:rsid w:val="00A173CE"/>
    <w:rsid w:val="00A17AB0"/>
    <w:rsid w:val="00A17BAE"/>
    <w:rsid w:val="00A17BB8"/>
    <w:rsid w:val="00A20DEE"/>
    <w:rsid w:val="00A21015"/>
    <w:rsid w:val="00A21788"/>
    <w:rsid w:val="00A22CE2"/>
    <w:rsid w:val="00A239CE"/>
    <w:rsid w:val="00A23F7D"/>
    <w:rsid w:val="00A24AF4"/>
    <w:rsid w:val="00A24FB8"/>
    <w:rsid w:val="00A25F9F"/>
    <w:rsid w:val="00A263C1"/>
    <w:rsid w:val="00A26F3E"/>
    <w:rsid w:val="00A27484"/>
    <w:rsid w:val="00A27A12"/>
    <w:rsid w:val="00A31090"/>
    <w:rsid w:val="00A31AD3"/>
    <w:rsid w:val="00A32E15"/>
    <w:rsid w:val="00A32F26"/>
    <w:rsid w:val="00A34899"/>
    <w:rsid w:val="00A34B01"/>
    <w:rsid w:val="00A34BDD"/>
    <w:rsid w:val="00A357C2"/>
    <w:rsid w:val="00A35D8B"/>
    <w:rsid w:val="00A3671B"/>
    <w:rsid w:val="00A36E85"/>
    <w:rsid w:val="00A37AD7"/>
    <w:rsid w:val="00A37C04"/>
    <w:rsid w:val="00A40966"/>
    <w:rsid w:val="00A420BB"/>
    <w:rsid w:val="00A42B0D"/>
    <w:rsid w:val="00A42F23"/>
    <w:rsid w:val="00A43AD6"/>
    <w:rsid w:val="00A44145"/>
    <w:rsid w:val="00A445EF"/>
    <w:rsid w:val="00A44959"/>
    <w:rsid w:val="00A44CC9"/>
    <w:rsid w:val="00A4517F"/>
    <w:rsid w:val="00A455C5"/>
    <w:rsid w:val="00A45710"/>
    <w:rsid w:val="00A4691C"/>
    <w:rsid w:val="00A474CC"/>
    <w:rsid w:val="00A47992"/>
    <w:rsid w:val="00A47E41"/>
    <w:rsid w:val="00A5257C"/>
    <w:rsid w:val="00A529F1"/>
    <w:rsid w:val="00A5379C"/>
    <w:rsid w:val="00A54C7D"/>
    <w:rsid w:val="00A557F8"/>
    <w:rsid w:val="00A55D28"/>
    <w:rsid w:val="00A60BAB"/>
    <w:rsid w:val="00A61C6F"/>
    <w:rsid w:val="00A61E00"/>
    <w:rsid w:val="00A62068"/>
    <w:rsid w:val="00A62158"/>
    <w:rsid w:val="00A621AD"/>
    <w:rsid w:val="00A62239"/>
    <w:rsid w:val="00A63D76"/>
    <w:rsid w:val="00A64741"/>
    <w:rsid w:val="00A64D15"/>
    <w:rsid w:val="00A66019"/>
    <w:rsid w:val="00A66560"/>
    <w:rsid w:val="00A66ED5"/>
    <w:rsid w:val="00A70684"/>
    <w:rsid w:val="00A70E48"/>
    <w:rsid w:val="00A7104A"/>
    <w:rsid w:val="00A71642"/>
    <w:rsid w:val="00A72C48"/>
    <w:rsid w:val="00A734B7"/>
    <w:rsid w:val="00A73635"/>
    <w:rsid w:val="00A73A5D"/>
    <w:rsid w:val="00A74695"/>
    <w:rsid w:val="00A7593B"/>
    <w:rsid w:val="00A759BC"/>
    <w:rsid w:val="00A75F42"/>
    <w:rsid w:val="00A770AA"/>
    <w:rsid w:val="00A77128"/>
    <w:rsid w:val="00A7751A"/>
    <w:rsid w:val="00A77C82"/>
    <w:rsid w:val="00A77E45"/>
    <w:rsid w:val="00A804B0"/>
    <w:rsid w:val="00A80C44"/>
    <w:rsid w:val="00A81A6F"/>
    <w:rsid w:val="00A82DF9"/>
    <w:rsid w:val="00A830B3"/>
    <w:rsid w:val="00A83A09"/>
    <w:rsid w:val="00A8554C"/>
    <w:rsid w:val="00A86268"/>
    <w:rsid w:val="00A8667E"/>
    <w:rsid w:val="00A87127"/>
    <w:rsid w:val="00A87478"/>
    <w:rsid w:val="00A87B2C"/>
    <w:rsid w:val="00A90112"/>
    <w:rsid w:val="00A90286"/>
    <w:rsid w:val="00A909E4"/>
    <w:rsid w:val="00A90A73"/>
    <w:rsid w:val="00A9160B"/>
    <w:rsid w:val="00A9206B"/>
    <w:rsid w:val="00A92806"/>
    <w:rsid w:val="00A92D53"/>
    <w:rsid w:val="00A93707"/>
    <w:rsid w:val="00A93715"/>
    <w:rsid w:val="00A9475F"/>
    <w:rsid w:val="00A948F5"/>
    <w:rsid w:val="00A96F55"/>
    <w:rsid w:val="00A970A0"/>
    <w:rsid w:val="00A978F0"/>
    <w:rsid w:val="00A97CE1"/>
    <w:rsid w:val="00A97F62"/>
    <w:rsid w:val="00AA0C55"/>
    <w:rsid w:val="00AA0D85"/>
    <w:rsid w:val="00AA0E70"/>
    <w:rsid w:val="00AA178A"/>
    <w:rsid w:val="00AA3FF0"/>
    <w:rsid w:val="00AA4583"/>
    <w:rsid w:val="00AA4700"/>
    <w:rsid w:val="00AA53B7"/>
    <w:rsid w:val="00AA5B1A"/>
    <w:rsid w:val="00AA6488"/>
    <w:rsid w:val="00AA7865"/>
    <w:rsid w:val="00AA7D35"/>
    <w:rsid w:val="00AB03AB"/>
    <w:rsid w:val="00AB11DE"/>
    <w:rsid w:val="00AB13F9"/>
    <w:rsid w:val="00AB1D14"/>
    <w:rsid w:val="00AB2B28"/>
    <w:rsid w:val="00AB34B0"/>
    <w:rsid w:val="00AB4419"/>
    <w:rsid w:val="00AB4D27"/>
    <w:rsid w:val="00AB4E6E"/>
    <w:rsid w:val="00AC3D86"/>
    <w:rsid w:val="00AC4290"/>
    <w:rsid w:val="00AC54D5"/>
    <w:rsid w:val="00AC5628"/>
    <w:rsid w:val="00AC57F7"/>
    <w:rsid w:val="00AC61DF"/>
    <w:rsid w:val="00AC631D"/>
    <w:rsid w:val="00AC6870"/>
    <w:rsid w:val="00AC7C6C"/>
    <w:rsid w:val="00AD056D"/>
    <w:rsid w:val="00AD0BDC"/>
    <w:rsid w:val="00AD2094"/>
    <w:rsid w:val="00AD26C4"/>
    <w:rsid w:val="00AD30F3"/>
    <w:rsid w:val="00AD44E4"/>
    <w:rsid w:val="00AD45BE"/>
    <w:rsid w:val="00AD517C"/>
    <w:rsid w:val="00AD5314"/>
    <w:rsid w:val="00AD5944"/>
    <w:rsid w:val="00AD6353"/>
    <w:rsid w:val="00AD7169"/>
    <w:rsid w:val="00AD7421"/>
    <w:rsid w:val="00AE0324"/>
    <w:rsid w:val="00AE16A6"/>
    <w:rsid w:val="00AE261F"/>
    <w:rsid w:val="00AE2663"/>
    <w:rsid w:val="00AE2BCC"/>
    <w:rsid w:val="00AE3BF2"/>
    <w:rsid w:val="00AE3EAE"/>
    <w:rsid w:val="00AE3EBD"/>
    <w:rsid w:val="00AE4D24"/>
    <w:rsid w:val="00AE6464"/>
    <w:rsid w:val="00AE665F"/>
    <w:rsid w:val="00AE69D0"/>
    <w:rsid w:val="00AE7487"/>
    <w:rsid w:val="00AE76E8"/>
    <w:rsid w:val="00AF0E6E"/>
    <w:rsid w:val="00AF165A"/>
    <w:rsid w:val="00AF2C47"/>
    <w:rsid w:val="00AF3D59"/>
    <w:rsid w:val="00AF5565"/>
    <w:rsid w:val="00AF709D"/>
    <w:rsid w:val="00AF7F74"/>
    <w:rsid w:val="00B00773"/>
    <w:rsid w:val="00B019AF"/>
    <w:rsid w:val="00B02979"/>
    <w:rsid w:val="00B0531E"/>
    <w:rsid w:val="00B06418"/>
    <w:rsid w:val="00B065EB"/>
    <w:rsid w:val="00B0682B"/>
    <w:rsid w:val="00B075FD"/>
    <w:rsid w:val="00B100D3"/>
    <w:rsid w:val="00B1141A"/>
    <w:rsid w:val="00B1271C"/>
    <w:rsid w:val="00B12E16"/>
    <w:rsid w:val="00B13536"/>
    <w:rsid w:val="00B13DFD"/>
    <w:rsid w:val="00B145AE"/>
    <w:rsid w:val="00B15319"/>
    <w:rsid w:val="00B15E14"/>
    <w:rsid w:val="00B16B79"/>
    <w:rsid w:val="00B17AE2"/>
    <w:rsid w:val="00B20329"/>
    <w:rsid w:val="00B2147E"/>
    <w:rsid w:val="00B21F62"/>
    <w:rsid w:val="00B2374C"/>
    <w:rsid w:val="00B23DA9"/>
    <w:rsid w:val="00B23EF8"/>
    <w:rsid w:val="00B24046"/>
    <w:rsid w:val="00B24AE0"/>
    <w:rsid w:val="00B260B3"/>
    <w:rsid w:val="00B26178"/>
    <w:rsid w:val="00B26ADD"/>
    <w:rsid w:val="00B30A7B"/>
    <w:rsid w:val="00B31445"/>
    <w:rsid w:val="00B3313E"/>
    <w:rsid w:val="00B33D2D"/>
    <w:rsid w:val="00B342FF"/>
    <w:rsid w:val="00B34890"/>
    <w:rsid w:val="00B34E66"/>
    <w:rsid w:val="00B359D2"/>
    <w:rsid w:val="00B35A88"/>
    <w:rsid w:val="00B36D1A"/>
    <w:rsid w:val="00B4062E"/>
    <w:rsid w:val="00B40E80"/>
    <w:rsid w:val="00B41272"/>
    <w:rsid w:val="00B42A51"/>
    <w:rsid w:val="00B444B7"/>
    <w:rsid w:val="00B4466B"/>
    <w:rsid w:val="00B44C23"/>
    <w:rsid w:val="00B45531"/>
    <w:rsid w:val="00B45CE9"/>
    <w:rsid w:val="00B4719D"/>
    <w:rsid w:val="00B4755E"/>
    <w:rsid w:val="00B4769C"/>
    <w:rsid w:val="00B50951"/>
    <w:rsid w:val="00B51539"/>
    <w:rsid w:val="00B51C23"/>
    <w:rsid w:val="00B51CA7"/>
    <w:rsid w:val="00B51D6F"/>
    <w:rsid w:val="00B52621"/>
    <w:rsid w:val="00B535B3"/>
    <w:rsid w:val="00B546E5"/>
    <w:rsid w:val="00B54716"/>
    <w:rsid w:val="00B5488E"/>
    <w:rsid w:val="00B57500"/>
    <w:rsid w:val="00B57B6C"/>
    <w:rsid w:val="00B6207D"/>
    <w:rsid w:val="00B6224B"/>
    <w:rsid w:val="00B62373"/>
    <w:rsid w:val="00B63408"/>
    <w:rsid w:val="00B638DE"/>
    <w:rsid w:val="00B6594F"/>
    <w:rsid w:val="00B66C6A"/>
    <w:rsid w:val="00B67B3D"/>
    <w:rsid w:val="00B727F5"/>
    <w:rsid w:val="00B72C55"/>
    <w:rsid w:val="00B72F7D"/>
    <w:rsid w:val="00B743E9"/>
    <w:rsid w:val="00B74779"/>
    <w:rsid w:val="00B757B5"/>
    <w:rsid w:val="00B76FE3"/>
    <w:rsid w:val="00B77037"/>
    <w:rsid w:val="00B773EA"/>
    <w:rsid w:val="00B77552"/>
    <w:rsid w:val="00B77FBD"/>
    <w:rsid w:val="00B82120"/>
    <w:rsid w:val="00B82297"/>
    <w:rsid w:val="00B86089"/>
    <w:rsid w:val="00B868EE"/>
    <w:rsid w:val="00B8756E"/>
    <w:rsid w:val="00B9003A"/>
    <w:rsid w:val="00B900C9"/>
    <w:rsid w:val="00B90237"/>
    <w:rsid w:val="00B91CE9"/>
    <w:rsid w:val="00B91D86"/>
    <w:rsid w:val="00B9225C"/>
    <w:rsid w:val="00B925B5"/>
    <w:rsid w:val="00B92A8F"/>
    <w:rsid w:val="00B93265"/>
    <w:rsid w:val="00B9341A"/>
    <w:rsid w:val="00B93EB0"/>
    <w:rsid w:val="00B94344"/>
    <w:rsid w:val="00B94389"/>
    <w:rsid w:val="00B959AA"/>
    <w:rsid w:val="00B95A2B"/>
    <w:rsid w:val="00B9615E"/>
    <w:rsid w:val="00B96338"/>
    <w:rsid w:val="00B96846"/>
    <w:rsid w:val="00B96FC0"/>
    <w:rsid w:val="00B97846"/>
    <w:rsid w:val="00BA10FE"/>
    <w:rsid w:val="00BA3D5A"/>
    <w:rsid w:val="00BA5253"/>
    <w:rsid w:val="00BA5D39"/>
    <w:rsid w:val="00BA71B4"/>
    <w:rsid w:val="00BB0039"/>
    <w:rsid w:val="00BB01DC"/>
    <w:rsid w:val="00BB040C"/>
    <w:rsid w:val="00BB12D1"/>
    <w:rsid w:val="00BB2427"/>
    <w:rsid w:val="00BB27FE"/>
    <w:rsid w:val="00BB2B35"/>
    <w:rsid w:val="00BB3212"/>
    <w:rsid w:val="00BB3875"/>
    <w:rsid w:val="00BB6432"/>
    <w:rsid w:val="00BB74AB"/>
    <w:rsid w:val="00BB78E1"/>
    <w:rsid w:val="00BC0AA3"/>
    <w:rsid w:val="00BC0F41"/>
    <w:rsid w:val="00BC16EA"/>
    <w:rsid w:val="00BC2FCE"/>
    <w:rsid w:val="00BC306C"/>
    <w:rsid w:val="00BC351C"/>
    <w:rsid w:val="00BC36A7"/>
    <w:rsid w:val="00BC4078"/>
    <w:rsid w:val="00BC40D7"/>
    <w:rsid w:val="00BC4E52"/>
    <w:rsid w:val="00BC4FB7"/>
    <w:rsid w:val="00BC6123"/>
    <w:rsid w:val="00BC6189"/>
    <w:rsid w:val="00BD1059"/>
    <w:rsid w:val="00BD130A"/>
    <w:rsid w:val="00BD1348"/>
    <w:rsid w:val="00BD17EE"/>
    <w:rsid w:val="00BD1CEE"/>
    <w:rsid w:val="00BD219C"/>
    <w:rsid w:val="00BD2A28"/>
    <w:rsid w:val="00BD3F0E"/>
    <w:rsid w:val="00BD46C6"/>
    <w:rsid w:val="00BD47A5"/>
    <w:rsid w:val="00BD6027"/>
    <w:rsid w:val="00BD7397"/>
    <w:rsid w:val="00BD7EA9"/>
    <w:rsid w:val="00BD7F00"/>
    <w:rsid w:val="00BE0540"/>
    <w:rsid w:val="00BE0D92"/>
    <w:rsid w:val="00BE19DB"/>
    <w:rsid w:val="00BE19F7"/>
    <w:rsid w:val="00BE2690"/>
    <w:rsid w:val="00BE3567"/>
    <w:rsid w:val="00BE4BFC"/>
    <w:rsid w:val="00BE4DD8"/>
    <w:rsid w:val="00BE686D"/>
    <w:rsid w:val="00BE6BB1"/>
    <w:rsid w:val="00BF07EA"/>
    <w:rsid w:val="00BF097D"/>
    <w:rsid w:val="00BF157D"/>
    <w:rsid w:val="00BF2622"/>
    <w:rsid w:val="00BF2861"/>
    <w:rsid w:val="00BF4544"/>
    <w:rsid w:val="00BF6656"/>
    <w:rsid w:val="00BF68DB"/>
    <w:rsid w:val="00BF6A4D"/>
    <w:rsid w:val="00C0002C"/>
    <w:rsid w:val="00C02E45"/>
    <w:rsid w:val="00C0441E"/>
    <w:rsid w:val="00C04BFB"/>
    <w:rsid w:val="00C0567B"/>
    <w:rsid w:val="00C05AB5"/>
    <w:rsid w:val="00C06518"/>
    <w:rsid w:val="00C06DA4"/>
    <w:rsid w:val="00C071CB"/>
    <w:rsid w:val="00C07448"/>
    <w:rsid w:val="00C100BF"/>
    <w:rsid w:val="00C10546"/>
    <w:rsid w:val="00C105A2"/>
    <w:rsid w:val="00C10727"/>
    <w:rsid w:val="00C120C2"/>
    <w:rsid w:val="00C126B6"/>
    <w:rsid w:val="00C13FCA"/>
    <w:rsid w:val="00C144C7"/>
    <w:rsid w:val="00C14621"/>
    <w:rsid w:val="00C15A44"/>
    <w:rsid w:val="00C16536"/>
    <w:rsid w:val="00C16C9A"/>
    <w:rsid w:val="00C16EF8"/>
    <w:rsid w:val="00C1740A"/>
    <w:rsid w:val="00C17A22"/>
    <w:rsid w:val="00C17FD4"/>
    <w:rsid w:val="00C203A6"/>
    <w:rsid w:val="00C20B93"/>
    <w:rsid w:val="00C214D8"/>
    <w:rsid w:val="00C23845"/>
    <w:rsid w:val="00C268DC"/>
    <w:rsid w:val="00C27F41"/>
    <w:rsid w:val="00C30194"/>
    <w:rsid w:val="00C305B1"/>
    <w:rsid w:val="00C30D57"/>
    <w:rsid w:val="00C322DD"/>
    <w:rsid w:val="00C3364C"/>
    <w:rsid w:val="00C33910"/>
    <w:rsid w:val="00C362B2"/>
    <w:rsid w:val="00C37E2C"/>
    <w:rsid w:val="00C37EF7"/>
    <w:rsid w:val="00C40298"/>
    <w:rsid w:val="00C409A5"/>
    <w:rsid w:val="00C4185D"/>
    <w:rsid w:val="00C419D2"/>
    <w:rsid w:val="00C430DD"/>
    <w:rsid w:val="00C44B83"/>
    <w:rsid w:val="00C511B1"/>
    <w:rsid w:val="00C52465"/>
    <w:rsid w:val="00C53DBB"/>
    <w:rsid w:val="00C550F9"/>
    <w:rsid w:val="00C561C5"/>
    <w:rsid w:val="00C56927"/>
    <w:rsid w:val="00C56F2C"/>
    <w:rsid w:val="00C57106"/>
    <w:rsid w:val="00C6043F"/>
    <w:rsid w:val="00C60BD6"/>
    <w:rsid w:val="00C61A52"/>
    <w:rsid w:val="00C61D95"/>
    <w:rsid w:val="00C621C1"/>
    <w:rsid w:val="00C62C2C"/>
    <w:rsid w:val="00C646B1"/>
    <w:rsid w:val="00C64864"/>
    <w:rsid w:val="00C648A9"/>
    <w:rsid w:val="00C65674"/>
    <w:rsid w:val="00C66824"/>
    <w:rsid w:val="00C66A2F"/>
    <w:rsid w:val="00C7062E"/>
    <w:rsid w:val="00C7083D"/>
    <w:rsid w:val="00C7094A"/>
    <w:rsid w:val="00C71093"/>
    <w:rsid w:val="00C7121A"/>
    <w:rsid w:val="00C718F0"/>
    <w:rsid w:val="00C7364F"/>
    <w:rsid w:val="00C74027"/>
    <w:rsid w:val="00C742F4"/>
    <w:rsid w:val="00C74FFC"/>
    <w:rsid w:val="00C75E20"/>
    <w:rsid w:val="00C77DD4"/>
    <w:rsid w:val="00C80129"/>
    <w:rsid w:val="00C81443"/>
    <w:rsid w:val="00C817F2"/>
    <w:rsid w:val="00C8222A"/>
    <w:rsid w:val="00C828E4"/>
    <w:rsid w:val="00C832BE"/>
    <w:rsid w:val="00C843B8"/>
    <w:rsid w:val="00C85737"/>
    <w:rsid w:val="00C869D0"/>
    <w:rsid w:val="00C8765D"/>
    <w:rsid w:val="00C878E3"/>
    <w:rsid w:val="00C879C4"/>
    <w:rsid w:val="00C87E7B"/>
    <w:rsid w:val="00C9160D"/>
    <w:rsid w:val="00C923CA"/>
    <w:rsid w:val="00C92B3E"/>
    <w:rsid w:val="00C92CC3"/>
    <w:rsid w:val="00C939E1"/>
    <w:rsid w:val="00C93B5F"/>
    <w:rsid w:val="00C95EFC"/>
    <w:rsid w:val="00C9676E"/>
    <w:rsid w:val="00C9794E"/>
    <w:rsid w:val="00C97B4D"/>
    <w:rsid w:val="00CA0041"/>
    <w:rsid w:val="00CA012E"/>
    <w:rsid w:val="00CA058F"/>
    <w:rsid w:val="00CA0A76"/>
    <w:rsid w:val="00CA29E7"/>
    <w:rsid w:val="00CA2CBE"/>
    <w:rsid w:val="00CA4A6C"/>
    <w:rsid w:val="00CA5119"/>
    <w:rsid w:val="00CA5BF2"/>
    <w:rsid w:val="00CA5BFD"/>
    <w:rsid w:val="00CA67F1"/>
    <w:rsid w:val="00CA7F20"/>
    <w:rsid w:val="00CB0CE7"/>
    <w:rsid w:val="00CB1327"/>
    <w:rsid w:val="00CB1BE6"/>
    <w:rsid w:val="00CB3252"/>
    <w:rsid w:val="00CB33C0"/>
    <w:rsid w:val="00CB4F79"/>
    <w:rsid w:val="00CB5A63"/>
    <w:rsid w:val="00CB5C35"/>
    <w:rsid w:val="00CB5C52"/>
    <w:rsid w:val="00CB625D"/>
    <w:rsid w:val="00CB6948"/>
    <w:rsid w:val="00CB6B43"/>
    <w:rsid w:val="00CB6EF9"/>
    <w:rsid w:val="00CB6FC7"/>
    <w:rsid w:val="00CC143B"/>
    <w:rsid w:val="00CC194E"/>
    <w:rsid w:val="00CC1F32"/>
    <w:rsid w:val="00CC2863"/>
    <w:rsid w:val="00CC2A14"/>
    <w:rsid w:val="00CC418F"/>
    <w:rsid w:val="00CC5507"/>
    <w:rsid w:val="00CC697D"/>
    <w:rsid w:val="00CC7794"/>
    <w:rsid w:val="00CC7C48"/>
    <w:rsid w:val="00CC7E85"/>
    <w:rsid w:val="00CD009B"/>
    <w:rsid w:val="00CD0AB9"/>
    <w:rsid w:val="00CD1520"/>
    <w:rsid w:val="00CD222D"/>
    <w:rsid w:val="00CD2385"/>
    <w:rsid w:val="00CD23CA"/>
    <w:rsid w:val="00CD311F"/>
    <w:rsid w:val="00CD33F5"/>
    <w:rsid w:val="00CD3A9A"/>
    <w:rsid w:val="00CD4452"/>
    <w:rsid w:val="00CD4B50"/>
    <w:rsid w:val="00CD4F3D"/>
    <w:rsid w:val="00CD56FF"/>
    <w:rsid w:val="00CE0053"/>
    <w:rsid w:val="00CE0E8B"/>
    <w:rsid w:val="00CE0F56"/>
    <w:rsid w:val="00CE1521"/>
    <w:rsid w:val="00CE1571"/>
    <w:rsid w:val="00CE29E0"/>
    <w:rsid w:val="00CE4AD1"/>
    <w:rsid w:val="00CE5634"/>
    <w:rsid w:val="00CE79F5"/>
    <w:rsid w:val="00CE7EF9"/>
    <w:rsid w:val="00CF0E9B"/>
    <w:rsid w:val="00CF1921"/>
    <w:rsid w:val="00CF19A8"/>
    <w:rsid w:val="00CF39AC"/>
    <w:rsid w:val="00CF3AB9"/>
    <w:rsid w:val="00CF3C97"/>
    <w:rsid w:val="00CF44D8"/>
    <w:rsid w:val="00CF463F"/>
    <w:rsid w:val="00CF68DC"/>
    <w:rsid w:val="00CF7EDC"/>
    <w:rsid w:val="00D01E5F"/>
    <w:rsid w:val="00D0215E"/>
    <w:rsid w:val="00D0300A"/>
    <w:rsid w:val="00D03B2C"/>
    <w:rsid w:val="00D03F86"/>
    <w:rsid w:val="00D04664"/>
    <w:rsid w:val="00D04746"/>
    <w:rsid w:val="00D04C58"/>
    <w:rsid w:val="00D070C4"/>
    <w:rsid w:val="00D076FF"/>
    <w:rsid w:val="00D1017A"/>
    <w:rsid w:val="00D10244"/>
    <w:rsid w:val="00D10812"/>
    <w:rsid w:val="00D10A3C"/>
    <w:rsid w:val="00D113EF"/>
    <w:rsid w:val="00D11C26"/>
    <w:rsid w:val="00D13286"/>
    <w:rsid w:val="00D13422"/>
    <w:rsid w:val="00D1361F"/>
    <w:rsid w:val="00D155F1"/>
    <w:rsid w:val="00D156A0"/>
    <w:rsid w:val="00D1585F"/>
    <w:rsid w:val="00D15C4C"/>
    <w:rsid w:val="00D16A6D"/>
    <w:rsid w:val="00D16C41"/>
    <w:rsid w:val="00D17111"/>
    <w:rsid w:val="00D2012B"/>
    <w:rsid w:val="00D21C96"/>
    <w:rsid w:val="00D21E2E"/>
    <w:rsid w:val="00D223AD"/>
    <w:rsid w:val="00D263F5"/>
    <w:rsid w:val="00D30E9E"/>
    <w:rsid w:val="00D31707"/>
    <w:rsid w:val="00D31895"/>
    <w:rsid w:val="00D335DC"/>
    <w:rsid w:val="00D34E92"/>
    <w:rsid w:val="00D34EC9"/>
    <w:rsid w:val="00D35604"/>
    <w:rsid w:val="00D35A67"/>
    <w:rsid w:val="00D3654F"/>
    <w:rsid w:val="00D36777"/>
    <w:rsid w:val="00D36B2B"/>
    <w:rsid w:val="00D36D68"/>
    <w:rsid w:val="00D372E2"/>
    <w:rsid w:val="00D37322"/>
    <w:rsid w:val="00D3773F"/>
    <w:rsid w:val="00D411F2"/>
    <w:rsid w:val="00D42711"/>
    <w:rsid w:val="00D428E5"/>
    <w:rsid w:val="00D42AF3"/>
    <w:rsid w:val="00D43916"/>
    <w:rsid w:val="00D44608"/>
    <w:rsid w:val="00D44E28"/>
    <w:rsid w:val="00D457FC"/>
    <w:rsid w:val="00D46221"/>
    <w:rsid w:val="00D46823"/>
    <w:rsid w:val="00D475B6"/>
    <w:rsid w:val="00D47F30"/>
    <w:rsid w:val="00D50062"/>
    <w:rsid w:val="00D502F0"/>
    <w:rsid w:val="00D50D15"/>
    <w:rsid w:val="00D51B4E"/>
    <w:rsid w:val="00D5292E"/>
    <w:rsid w:val="00D52B7C"/>
    <w:rsid w:val="00D52F59"/>
    <w:rsid w:val="00D552CC"/>
    <w:rsid w:val="00D554CB"/>
    <w:rsid w:val="00D57680"/>
    <w:rsid w:val="00D602FA"/>
    <w:rsid w:val="00D609C1"/>
    <w:rsid w:val="00D60FBC"/>
    <w:rsid w:val="00D6119F"/>
    <w:rsid w:val="00D61675"/>
    <w:rsid w:val="00D61C70"/>
    <w:rsid w:val="00D627AB"/>
    <w:rsid w:val="00D631BF"/>
    <w:rsid w:val="00D63E27"/>
    <w:rsid w:val="00D65265"/>
    <w:rsid w:val="00D652DB"/>
    <w:rsid w:val="00D65362"/>
    <w:rsid w:val="00D664D1"/>
    <w:rsid w:val="00D66C9A"/>
    <w:rsid w:val="00D66FCE"/>
    <w:rsid w:val="00D6708B"/>
    <w:rsid w:val="00D6761F"/>
    <w:rsid w:val="00D6788D"/>
    <w:rsid w:val="00D67CC7"/>
    <w:rsid w:val="00D703E7"/>
    <w:rsid w:val="00D705CA"/>
    <w:rsid w:val="00D7071F"/>
    <w:rsid w:val="00D71E21"/>
    <w:rsid w:val="00D71F7B"/>
    <w:rsid w:val="00D72563"/>
    <w:rsid w:val="00D7371C"/>
    <w:rsid w:val="00D743F1"/>
    <w:rsid w:val="00D74F94"/>
    <w:rsid w:val="00D75A79"/>
    <w:rsid w:val="00D75BFE"/>
    <w:rsid w:val="00D77A55"/>
    <w:rsid w:val="00D8113F"/>
    <w:rsid w:val="00D82338"/>
    <w:rsid w:val="00D83377"/>
    <w:rsid w:val="00D85702"/>
    <w:rsid w:val="00D859DA"/>
    <w:rsid w:val="00D85ABE"/>
    <w:rsid w:val="00D85CD3"/>
    <w:rsid w:val="00D860B3"/>
    <w:rsid w:val="00D8613C"/>
    <w:rsid w:val="00D868E8"/>
    <w:rsid w:val="00D87287"/>
    <w:rsid w:val="00D90B8D"/>
    <w:rsid w:val="00D92922"/>
    <w:rsid w:val="00D92A87"/>
    <w:rsid w:val="00D9308C"/>
    <w:rsid w:val="00D936D2"/>
    <w:rsid w:val="00D93B8D"/>
    <w:rsid w:val="00D93CB8"/>
    <w:rsid w:val="00D943C4"/>
    <w:rsid w:val="00D9498E"/>
    <w:rsid w:val="00D94CD4"/>
    <w:rsid w:val="00D94E63"/>
    <w:rsid w:val="00D952E9"/>
    <w:rsid w:val="00D95637"/>
    <w:rsid w:val="00D96A20"/>
    <w:rsid w:val="00D96AFA"/>
    <w:rsid w:val="00D97F27"/>
    <w:rsid w:val="00DA02C9"/>
    <w:rsid w:val="00DA062B"/>
    <w:rsid w:val="00DA091B"/>
    <w:rsid w:val="00DA1C2A"/>
    <w:rsid w:val="00DA3022"/>
    <w:rsid w:val="00DA4245"/>
    <w:rsid w:val="00DA53EE"/>
    <w:rsid w:val="00DA62A1"/>
    <w:rsid w:val="00DA666A"/>
    <w:rsid w:val="00DB008D"/>
    <w:rsid w:val="00DB0276"/>
    <w:rsid w:val="00DB0F5F"/>
    <w:rsid w:val="00DB12AA"/>
    <w:rsid w:val="00DB154C"/>
    <w:rsid w:val="00DB2248"/>
    <w:rsid w:val="00DB2726"/>
    <w:rsid w:val="00DB3CC5"/>
    <w:rsid w:val="00DB4584"/>
    <w:rsid w:val="00DB4D43"/>
    <w:rsid w:val="00DB4F0D"/>
    <w:rsid w:val="00DB4FCA"/>
    <w:rsid w:val="00DB5091"/>
    <w:rsid w:val="00DB59E1"/>
    <w:rsid w:val="00DB6FF1"/>
    <w:rsid w:val="00DB79F6"/>
    <w:rsid w:val="00DB7B72"/>
    <w:rsid w:val="00DC1516"/>
    <w:rsid w:val="00DC1A30"/>
    <w:rsid w:val="00DC1CB8"/>
    <w:rsid w:val="00DC3777"/>
    <w:rsid w:val="00DC37D2"/>
    <w:rsid w:val="00DC3A83"/>
    <w:rsid w:val="00DC3FAD"/>
    <w:rsid w:val="00DC4355"/>
    <w:rsid w:val="00DC567D"/>
    <w:rsid w:val="00DC5C16"/>
    <w:rsid w:val="00DC6072"/>
    <w:rsid w:val="00DC6CB9"/>
    <w:rsid w:val="00DC7014"/>
    <w:rsid w:val="00DC7211"/>
    <w:rsid w:val="00DC72DA"/>
    <w:rsid w:val="00DC799C"/>
    <w:rsid w:val="00DD07B8"/>
    <w:rsid w:val="00DD0AC6"/>
    <w:rsid w:val="00DD0D02"/>
    <w:rsid w:val="00DD3025"/>
    <w:rsid w:val="00DD35AD"/>
    <w:rsid w:val="00DD383B"/>
    <w:rsid w:val="00DD3EFC"/>
    <w:rsid w:val="00DD6077"/>
    <w:rsid w:val="00DD61B2"/>
    <w:rsid w:val="00DD7175"/>
    <w:rsid w:val="00DD7513"/>
    <w:rsid w:val="00DD77F4"/>
    <w:rsid w:val="00DE03BD"/>
    <w:rsid w:val="00DE05C7"/>
    <w:rsid w:val="00DE08B0"/>
    <w:rsid w:val="00DE10A0"/>
    <w:rsid w:val="00DE13AA"/>
    <w:rsid w:val="00DE148A"/>
    <w:rsid w:val="00DE19F0"/>
    <w:rsid w:val="00DE2A1C"/>
    <w:rsid w:val="00DE5488"/>
    <w:rsid w:val="00DE5E35"/>
    <w:rsid w:val="00DE660E"/>
    <w:rsid w:val="00DE7020"/>
    <w:rsid w:val="00DE7363"/>
    <w:rsid w:val="00DF15C9"/>
    <w:rsid w:val="00DF23B3"/>
    <w:rsid w:val="00DF2969"/>
    <w:rsid w:val="00DF2F58"/>
    <w:rsid w:val="00DF3E96"/>
    <w:rsid w:val="00DF4757"/>
    <w:rsid w:val="00DF6B20"/>
    <w:rsid w:val="00DF7A02"/>
    <w:rsid w:val="00E02930"/>
    <w:rsid w:val="00E036C8"/>
    <w:rsid w:val="00E0454B"/>
    <w:rsid w:val="00E051ED"/>
    <w:rsid w:val="00E0598E"/>
    <w:rsid w:val="00E06017"/>
    <w:rsid w:val="00E068CA"/>
    <w:rsid w:val="00E12D4A"/>
    <w:rsid w:val="00E12F5D"/>
    <w:rsid w:val="00E132CC"/>
    <w:rsid w:val="00E1429E"/>
    <w:rsid w:val="00E14D51"/>
    <w:rsid w:val="00E15E67"/>
    <w:rsid w:val="00E17651"/>
    <w:rsid w:val="00E1789C"/>
    <w:rsid w:val="00E20883"/>
    <w:rsid w:val="00E2108D"/>
    <w:rsid w:val="00E22042"/>
    <w:rsid w:val="00E22267"/>
    <w:rsid w:val="00E22C6D"/>
    <w:rsid w:val="00E22C8B"/>
    <w:rsid w:val="00E239EE"/>
    <w:rsid w:val="00E24398"/>
    <w:rsid w:val="00E2577C"/>
    <w:rsid w:val="00E25811"/>
    <w:rsid w:val="00E2589E"/>
    <w:rsid w:val="00E258AF"/>
    <w:rsid w:val="00E265C3"/>
    <w:rsid w:val="00E27AB5"/>
    <w:rsid w:val="00E308F7"/>
    <w:rsid w:val="00E31CC8"/>
    <w:rsid w:val="00E321B9"/>
    <w:rsid w:val="00E33B0F"/>
    <w:rsid w:val="00E34C44"/>
    <w:rsid w:val="00E34EBC"/>
    <w:rsid w:val="00E35625"/>
    <w:rsid w:val="00E36E92"/>
    <w:rsid w:val="00E3704F"/>
    <w:rsid w:val="00E379B5"/>
    <w:rsid w:val="00E37B72"/>
    <w:rsid w:val="00E41644"/>
    <w:rsid w:val="00E42C4A"/>
    <w:rsid w:val="00E42DB6"/>
    <w:rsid w:val="00E45657"/>
    <w:rsid w:val="00E45EFC"/>
    <w:rsid w:val="00E4609E"/>
    <w:rsid w:val="00E461B7"/>
    <w:rsid w:val="00E46923"/>
    <w:rsid w:val="00E47760"/>
    <w:rsid w:val="00E54E2A"/>
    <w:rsid w:val="00E55A27"/>
    <w:rsid w:val="00E55A52"/>
    <w:rsid w:val="00E56ACC"/>
    <w:rsid w:val="00E5735E"/>
    <w:rsid w:val="00E57CF8"/>
    <w:rsid w:val="00E57D1C"/>
    <w:rsid w:val="00E57E51"/>
    <w:rsid w:val="00E60F43"/>
    <w:rsid w:val="00E6171F"/>
    <w:rsid w:val="00E61954"/>
    <w:rsid w:val="00E62A00"/>
    <w:rsid w:val="00E648B7"/>
    <w:rsid w:val="00E650E5"/>
    <w:rsid w:val="00E65878"/>
    <w:rsid w:val="00E702A4"/>
    <w:rsid w:val="00E71537"/>
    <w:rsid w:val="00E72B78"/>
    <w:rsid w:val="00E73366"/>
    <w:rsid w:val="00E73A4C"/>
    <w:rsid w:val="00E74C48"/>
    <w:rsid w:val="00E770C1"/>
    <w:rsid w:val="00E77A26"/>
    <w:rsid w:val="00E81B2A"/>
    <w:rsid w:val="00E82164"/>
    <w:rsid w:val="00E82490"/>
    <w:rsid w:val="00E82DCD"/>
    <w:rsid w:val="00E84466"/>
    <w:rsid w:val="00E85723"/>
    <w:rsid w:val="00E8642E"/>
    <w:rsid w:val="00E87337"/>
    <w:rsid w:val="00E900C2"/>
    <w:rsid w:val="00E908A6"/>
    <w:rsid w:val="00E9096F"/>
    <w:rsid w:val="00E91653"/>
    <w:rsid w:val="00E926E8"/>
    <w:rsid w:val="00E9293F"/>
    <w:rsid w:val="00E93B5F"/>
    <w:rsid w:val="00E93BD5"/>
    <w:rsid w:val="00E93FB1"/>
    <w:rsid w:val="00E94030"/>
    <w:rsid w:val="00E942AC"/>
    <w:rsid w:val="00E94BF8"/>
    <w:rsid w:val="00E94DDA"/>
    <w:rsid w:val="00E953E5"/>
    <w:rsid w:val="00E95506"/>
    <w:rsid w:val="00E961D2"/>
    <w:rsid w:val="00E96691"/>
    <w:rsid w:val="00E971E0"/>
    <w:rsid w:val="00E97D00"/>
    <w:rsid w:val="00EA04C7"/>
    <w:rsid w:val="00EA14C7"/>
    <w:rsid w:val="00EA1CE2"/>
    <w:rsid w:val="00EA299D"/>
    <w:rsid w:val="00EA3848"/>
    <w:rsid w:val="00EA4DD5"/>
    <w:rsid w:val="00EA5B32"/>
    <w:rsid w:val="00EA5EF5"/>
    <w:rsid w:val="00EA6013"/>
    <w:rsid w:val="00EA703F"/>
    <w:rsid w:val="00EB0443"/>
    <w:rsid w:val="00EB0CD3"/>
    <w:rsid w:val="00EB195E"/>
    <w:rsid w:val="00EB1B25"/>
    <w:rsid w:val="00EB1D2B"/>
    <w:rsid w:val="00EB1D59"/>
    <w:rsid w:val="00EB2142"/>
    <w:rsid w:val="00EB40DA"/>
    <w:rsid w:val="00EB4608"/>
    <w:rsid w:val="00EB4DA9"/>
    <w:rsid w:val="00EB57A4"/>
    <w:rsid w:val="00EB62BC"/>
    <w:rsid w:val="00EB6672"/>
    <w:rsid w:val="00EC08B2"/>
    <w:rsid w:val="00EC09FB"/>
    <w:rsid w:val="00EC15F4"/>
    <w:rsid w:val="00EC15F6"/>
    <w:rsid w:val="00EC2545"/>
    <w:rsid w:val="00EC2768"/>
    <w:rsid w:val="00EC2838"/>
    <w:rsid w:val="00EC2F34"/>
    <w:rsid w:val="00EC549B"/>
    <w:rsid w:val="00EC5834"/>
    <w:rsid w:val="00EC67BB"/>
    <w:rsid w:val="00EC768E"/>
    <w:rsid w:val="00EC7D00"/>
    <w:rsid w:val="00ED0DFD"/>
    <w:rsid w:val="00ED1744"/>
    <w:rsid w:val="00ED1CD6"/>
    <w:rsid w:val="00ED25F9"/>
    <w:rsid w:val="00ED2C59"/>
    <w:rsid w:val="00ED36D1"/>
    <w:rsid w:val="00ED3CB2"/>
    <w:rsid w:val="00ED5971"/>
    <w:rsid w:val="00ED5C23"/>
    <w:rsid w:val="00EE0ADA"/>
    <w:rsid w:val="00EE0B8D"/>
    <w:rsid w:val="00EE281B"/>
    <w:rsid w:val="00EE4910"/>
    <w:rsid w:val="00EE4FA8"/>
    <w:rsid w:val="00EE5055"/>
    <w:rsid w:val="00EE5165"/>
    <w:rsid w:val="00EE5F4E"/>
    <w:rsid w:val="00EE6025"/>
    <w:rsid w:val="00EE65E7"/>
    <w:rsid w:val="00EE6C29"/>
    <w:rsid w:val="00EE6D38"/>
    <w:rsid w:val="00EE70FE"/>
    <w:rsid w:val="00EE7EA2"/>
    <w:rsid w:val="00EF1E47"/>
    <w:rsid w:val="00EF2426"/>
    <w:rsid w:val="00EF330F"/>
    <w:rsid w:val="00EF3520"/>
    <w:rsid w:val="00EF377F"/>
    <w:rsid w:val="00EF5749"/>
    <w:rsid w:val="00EF70A9"/>
    <w:rsid w:val="00EF7170"/>
    <w:rsid w:val="00EF7BBF"/>
    <w:rsid w:val="00F00C6C"/>
    <w:rsid w:val="00F00EC2"/>
    <w:rsid w:val="00F020D6"/>
    <w:rsid w:val="00F04687"/>
    <w:rsid w:val="00F052DD"/>
    <w:rsid w:val="00F05CC8"/>
    <w:rsid w:val="00F06F63"/>
    <w:rsid w:val="00F076EB"/>
    <w:rsid w:val="00F07A73"/>
    <w:rsid w:val="00F07DAE"/>
    <w:rsid w:val="00F101B0"/>
    <w:rsid w:val="00F10402"/>
    <w:rsid w:val="00F10515"/>
    <w:rsid w:val="00F131AA"/>
    <w:rsid w:val="00F13874"/>
    <w:rsid w:val="00F1399B"/>
    <w:rsid w:val="00F169FC"/>
    <w:rsid w:val="00F1766B"/>
    <w:rsid w:val="00F17B62"/>
    <w:rsid w:val="00F216EE"/>
    <w:rsid w:val="00F229BF"/>
    <w:rsid w:val="00F232ED"/>
    <w:rsid w:val="00F23F9A"/>
    <w:rsid w:val="00F242D0"/>
    <w:rsid w:val="00F24577"/>
    <w:rsid w:val="00F247AB"/>
    <w:rsid w:val="00F2584D"/>
    <w:rsid w:val="00F26008"/>
    <w:rsid w:val="00F26609"/>
    <w:rsid w:val="00F268B2"/>
    <w:rsid w:val="00F27A2B"/>
    <w:rsid w:val="00F3030C"/>
    <w:rsid w:val="00F304A5"/>
    <w:rsid w:val="00F30602"/>
    <w:rsid w:val="00F316BE"/>
    <w:rsid w:val="00F32328"/>
    <w:rsid w:val="00F333B9"/>
    <w:rsid w:val="00F336E8"/>
    <w:rsid w:val="00F33903"/>
    <w:rsid w:val="00F33F13"/>
    <w:rsid w:val="00F346CB"/>
    <w:rsid w:val="00F34A49"/>
    <w:rsid w:val="00F34BC3"/>
    <w:rsid w:val="00F34F2D"/>
    <w:rsid w:val="00F3533D"/>
    <w:rsid w:val="00F356BD"/>
    <w:rsid w:val="00F3669B"/>
    <w:rsid w:val="00F36733"/>
    <w:rsid w:val="00F37594"/>
    <w:rsid w:val="00F37669"/>
    <w:rsid w:val="00F416FC"/>
    <w:rsid w:val="00F418DD"/>
    <w:rsid w:val="00F41BBB"/>
    <w:rsid w:val="00F41F27"/>
    <w:rsid w:val="00F421B7"/>
    <w:rsid w:val="00F4238B"/>
    <w:rsid w:val="00F43D7F"/>
    <w:rsid w:val="00F4532A"/>
    <w:rsid w:val="00F46593"/>
    <w:rsid w:val="00F476F3"/>
    <w:rsid w:val="00F51459"/>
    <w:rsid w:val="00F51743"/>
    <w:rsid w:val="00F51E97"/>
    <w:rsid w:val="00F52C1C"/>
    <w:rsid w:val="00F535CF"/>
    <w:rsid w:val="00F55348"/>
    <w:rsid w:val="00F55CFE"/>
    <w:rsid w:val="00F56E10"/>
    <w:rsid w:val="00F576E6"/>
    <w:rsid w:val="00F57801"/>
    <w:rsid w:val="00F60B76"/>
    <w:rsid w:val="00F6137C"/>
    <w:rsid w:val="00F61CE8"/>
    <w:rsid w:val="00F620B9"/>
    <w:rsid w:val="00F62906"/>
    <w:rsid w:val="00F62BAD"/>
    <w:rsid w:val="00F64CD3"/>
    <w:rsid w:val="00F650AD"/>
    <w:rsid w:val="00F65401"/>
    <w:rsid w:val="00F67586"/>
    <w:rsid w:val="00F67683"/>
    <w:rsid w:val="00F67F7E"/>
    <w:rsid w:val="00F703D6"/>
    <w:rsid w:val="00F70459"/>
    <w:rsid w:val="00F713A4"/>
    <w:rsid w:val="00F7151D"/>
    <w:rsid w:val="00F72828"/>
    <w:rsid w:val="00F73C2E"/>
    <w:rsid w:val="00F754C7"/>
    <w:rsid w:val="00F75B35"/>
    <w:rsid w:val="00F75C7B"/>
    <w:rsid w:val="00F75E7A"/>
    <w:rsid w:val="00F76F85"/>
    <w:rsid w:val="00F80340"/>
    <w:rsid w:val="00F80567"/>
    <w:rsid w:val="00F80AB3"/>
    <w:rsid w:val="00F826B5"/>
    <w:rsid w:val="00F82BA2"/>
    <w:rsid w:val="00F83204"/>
    <w:rsid w:val="00F837BB"/>
    <w:rsid w:val="00F83C55"/>
    <w:rsid w:val="00F83D55"/>
    <w:rsid w:val="00F843CF"/>
    <w:rsid w:val="00F8619D"/>
    <w:rsid w:val="00F866B2"/>
    <w:rsid w:val="00F87286"/>
    <w:rsid w:val="00F91A83"/>
    <w:rsid w:val="00F91B31"/>
    <w:rsid w:val="00F9220C"/>
    <w:rsid w:val="00F9237F"/>
    <w:rsid w:val="00F931F2"/>
    <w:rsid w:val="00F93426"/>
    <w:rsid w:val="00F93884"/>
    <w:rsid w:val="00F93FDC"/>
    <w:rsid w:val="00F95466"/>
    <w:rsid w:val="00F96BF5"/>
    <w:rsid w:val="00FA0899"/>
    <w:rsid w:val="00FA08A6"/>
    <w:rsid w:val="00FA1771"/>
    <w:rsid w:val="00FA3EF9"/>
    <w:rsid w:val="00FA3FDD"/>
    <w:rsid w:val="00FA552E"/>
    <w:rsid w:val="00FA5EFC"/>
    <w:rsid w:val="00FA621D"/>
    <w:rsid w:val="00FB04DB"/>
    <w:rsid w:val="00FB0683"/>
    <w:rsid w:val="00FB12C4"/>
    <w:rsid w:val="00FB172B"/>
    <w:rsid w:val="00FB323A"/>
    <w:rsid w:val="00FB34DC"/>
    <w:rsid w:val="00FB4E8A"/>
    <w:rsid w:val="00FB53EC"/>
    <w:rsid w:val="00FB554C"/>
    <w:rsid w:val="00FB5DC4"/>
    <w:rsid w:val="00FB61F0"/>
    <w:rsid w:val="00FB63E1"/>
    <w:rsid w:val="00FC0EA5"/>
    <w:rsid w:val="00FC1356"/>
    <w:rsid w:val="00FC1521"/>
    <w:rsid w:val="00FC26E5"/>
    <w:rsid w:val="00FC26E8"/>
    <w:rsid w:val="00FC2783"/>
    <w:rsid w:val="00FC2949"/>
    <w:rsid w:val="00FC30B2"/>
    <w:rsid w:val="00FC45B1"/>
    <w:rsid w:val="00FC4888"/>
    <w:rsid w:val="00FC734A"/>
    <w:rsid w:val="00FC7789"/>
    <w:rsid w:val="00FD04B9"/>
    <w:rsid w:val="00FD08EB"/>
    <w:rsid w:val="00FD1A42"/>
    <w:rsid w:val="00FD3CFC"/>
    <w:rsid w:val="00FD4E4C"/>
    <w:rsid w:val="00FD638C"/>
    <w:rsid w:val="00FD7C2A"/>
    <w:rsid w:val="00FE069B"/>
    <w:rsid w:val="00FE0B0C"/>
    <w:rsid w:val="00FE11DF"/>
    <w:rsid w:val="00FE2974"/>
    <w:rsid w:val="00FE2A15"/>
    <w:rsid w:val="00FE3808"/>
    <w:rsid w:val="00FE421A"/>
    <w:rsid w:val="00FE453A"/>
    <w:rsid w:val="00FE471A"/>
    <w:rsid w:val="00FE498C"/>
    <w:rsid w:val="00FE4C18"/>
    <w:rsid w:val="00FE4D1C"/>
    <w:rsid w:val="00FE5186"/>
    <w:rsid w:val="00FE5A7A"/>
    <w:rsid w:val="00FE6209"/>
    <w:rsid w:val="00FE6422"/>
    <w:rsid w:val="00FE68D3"/>
    <w:rsid w:val="00FE6F88"/>
    <w:rsid w:val="00FE6FF4"/>
    <w:rsid w:val="00FE7A5D"/>
    <w:rsid w:val="00FF0854"/>
    <w:rsid w:val="00FF0D6C"/>
    <w:rsid w:val="00FF0F11"/>
    <w:rsid w:val="00FF1F31"/>
    <w:rsid w:val="00FF20A0"/>
    <w:rsid w:val="00FF22D2"/>
    <w:rsid w:val="00FF2567"/>
    <w:rsid w:val="00FF36A9"/>
    <w:rsid w:val="00FF4735"/>
    <w:rsid w:val="00FF475D"/>
    <w:rsid w:val="00FF4FCE"/>
    <w:rsid w:val="00FF578D"/>
    <w:rsid w:val="00FF5937"/>
    <w:rsid w:val="00FF6ABE"/>
    <w:rsid w:val="00FF6E9F"/>
    <w:rsid w:val="00FF73A9"/>
    <w:rsid w:val="00FF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C3913"/>
    <w:pPr>
      <w:spacing w:after="24"/>
      <w:jc w:val="both"/>
    </w:pPr>
    <w:rPr>
      <w:rFonts w:ascii="Verdana" w:eastAsia="Times New Roman" w:hAnsi="Verdana"/>
      <w:lang w:eastAsia="de-DE"/>
    </w:rPr>
  </w:style>
  <w:style w:type="paragraph" w:styleId="berschrift1">
    <w:name w:val="heading 1"/>
    <w:basedOn w:val="Standard"/>
    <w:next w:val="Textkrper"/>
    <w:link w:val="berschrift1Zchn"/>
    <w:qFormat/>
    <w:rsid w:val="00C04BFB"/>
    <w:pPr>
      <w:spacing w:after="360"/>
      <w:outlineLvl w:val="0"/>
    </w:pPr>
    <w:rPr>
      <w:b/>
      <w:sz w:val="40"/>
    </w:rPr>
  </w:style>
  <w:style w:type="paragraph" w:styleId="berschrift2">
    <w:name w:val="heading 2"/>
    <w:basedOn w:val="Textkrper"/>
    <w:next w:val="Textkrper"/>
    <w:link w:val="berschrift2Zchn"/>
    <w:qFormat/>
    <w:rsid w:val="00C04BFB"/>
    <w:pPr>
      <w:outlineLvl w:val="1"/>
    </w:pPr>
    <w:rPr>
      <w:rFonts w:ascii="Verdana" w:hAnsi="Verdana"/>
      <w:sz w:val="32"/>
      <w:szCs w:val="32"/>
      <w:lang w:eastAsia="de-DE" w:bidi="ar-SA"/>
    </w:rPr>
  </w:style>
  <w:style w:type="paragraph" w:styleId="berschrift3">
    <w:name w:val="heading 3"/>
    <w:basedOn w:val="Standard"/>
    <w:next w:val="Textkrper"/>
    <w:link w:val="berschrift3Zchn"/>
    <w:qFormat/>
    <w:rsid w:val="00AD2094"/>
    <w:pPr>
      <w:keepNext/>
      <w:numPr>
        <w:ilvl w:val="2"/>
        <w:numId w:val="14"/>
      </w:numPr>
      <w:suppressAutoHyphens/>
      <w:spacing w:before="240" w:after="120"/>
      <w:jc w:val="left"/>
      <w:outlineLvl w:val="2"/>
    </w:pPr>
    <w:rPr>
      <w:rFonts w:ascii="Arial" w:eastAsia="SimSun" w:hAnsi="Arial" w:cs="Tahoma"/>
      <w:b/>
      <w:bCs/>
      <w:kern w:val="1"/>
      <w:sz w:val="28"/>
      <w:szCs w:val="28"/>
      <w:lang w:eastAsia="hi-IN" w:bidi="hi-IN"/>
    </w:rPr>
  </w:style>
  <w:style w:type="paragraph" w:styleId="berschrift4">
    <w:name w:val="heading 4"/>
    <w:basedOn w:val="Standard"/>
    <w:next w:val="Textkrper"/>
    <w:link w:val="berschrift4Zchn"/>
    <w:qFormat/>
    <w:rsid w:val="00AD2094"/>
    <w:pPr>
      <w:keepNext/>
      <w:numPr>
        <w:ilvl w:val="3"/>
        <w:numId w:val="13"/>
      </w:numPr>
      <w:suppressAutoHyphens/>
      <w:spacing w:before="240" w:after="120"/>
      <w:jc w:val="left"/>
      <w:outlineLvl w:val="3"/>
    </w:pPr>
    <w:rPr>
      <w:rFonts w:ascii="Arial" w:eastAsia="SimSun" w:hAnsi="Arial" w:cs="Tahoma"/>
      <w:b/>
      <w:bCs/>
      <w:i/>
      <w:iCs/>
      <w:kern w:val="1"/>
      <w:sz w:val="28"/>
      <w:szCs w:val="28"/>
      <w:lang w:eastAsia="hi-IN" w:bidi="hi-IN"/>
    </w:rPr>
  </w:style>
  <w:style w:type="paragraph" w:styleId="berschrift5">
    <w:name w:val="heading 5"/>
    <w:basedOn w:val="Standard"/>
    <w:next w:val="Textkrper"/>
    <w:link w:val="berschrift5Zchn"/>
    <w:qFormat/>
    <w:rsid w:val="00AD2094"/>
    <w:pPr>
      <w:keepNext/>
      <w:numPr>
        <w:ilvl w:val="4"/>
        <w:numId w:val="13"/>
      </w:numPr>
      <w:suppressAutoHyphens/>
      <w:spacing w:before="240" w:after="120"/>
      <w:jc w:val="left"/>
      <w:outlineLvl w:val="4"/>
    </w:pPr>
    <w:rPr>
      <w:rFonts w:ascii="Arial" w:eastAsia="SimSun" w:hAnsi="Arial" w:cs="Tahoma"/>
      <w:b/>
      <w:bCs/>
      <w:kern w:val="1"/>
      <w:sz w:val="28"/>
      <w:szCs w:val="28"/>
      <w:lang w:eastAsia="hi-IN" w:bidi="hi-IN"/>
    </w:rPr>
  </w:style>
  <w:style w:type="paragraph" w:styleId="berschrift8">
    <w:name w:val="heading 8"/>
    <w:basedOn w:val="Standard"/>
    <w:next w:val="Textkrper"/>
    <w:link w:val="berschrift8Zchn"/>
    <w:qFormat/>
    <w:rsid w:val="00AD2094"/>
    <w:pPr>
      <w:keepNext/>
      <w:suppressAutoHyphens/>
      <w:spacing w:before="240" w:after="120"/>
      <w:jc w:val="left"/>
      <w:outlineLvl w:val="7"/>
    </w:pPr>
    <w:rPr>
      <w:rFonts w:ascii="Arial" w:eastAsia="SimSun" w:hAnsi="Arial" w:cs="Tahoma"/>
      <w:b/>
      <w:bCs/>
      <w:kern w:val="1"/>
      <w:sz w:val="28"/>
      <w:szCs w:val="28"/>
      <w:lang w:eastAsia="hi-I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C04BFB"/>
    <w:rPr>
      <w:rFonts w:ascii="Verdana" w:eastAsia="Times New Roman" w:hAnsi="Verdana"/>
      <w:b/>
      <w:sz w:val="40"/>
      <w:lang w:eastAsia="de-DE"/>
    </w:rPr>
  </w:style>
  <w:style w:type="paragraph" w:styleId="Textkrper">
    <w:name w:val="Body Text"/>
    <w:basedOn w:val="Standard"/>
    <w:link w:val="TextkrperZchn"/>
    <w:uiPriority w:val="99"/>
    <w:unhideWhenUsed/>
    <w:rsid w:val="00AD2094"/>
    <w:pPr>
      <w:suppressAutoHyphens/>
      <w:spacing w:after="120"/>
      <w:jc w:val="left"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character" w:customStyle="1" w:styleId="TextkrperZchn">
    <w:name w:val="Textkörper Zchn"/>
    <w:basedOn w:val="Absatz-Standardschriftart"/>
    <w:link w:val="Textkrper"/>
    <w:uiPriority w:val="99"/>
    <w:rsid w:val="00AD2094"/>
    <w:rPr>
      <w:rFonts w:eastAsia="SimSun" w:cs="Mangal"/>
      <w:kern w:val="1"/>
      <w:sz w:val="24"/>
      <w:szCs w:val="21"/>
      <w:lang w:eastAsia="hi-IN" w:bidi="hi-IN"/>
    </w:rPr>
  </w:style>
  <w:style w:type="character" w:customStyle="1" w:styleId="berschrift2Zchn">
    <w:name w:val="Überschrift 2 Zchn"/>
    <w:basedOn w:val="Absatz-Standardschriftart"/>
    <w:link w:val="berschrift2"/>
    <w:rsid w:val="00C04BFB"/>
    <w:rPr>
      <w:rFonts w:ascii="Verdana" w:eastAsia="SimSun" w:hAnsi="Verdana" w:cs="Mangal"/>
      <w:kern w:val="1"/>
      <w:sz w:val="32"/>
      <w:szCs w:val="32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AD2094"/>
    <w:rPr>
      <w:rFonts w:ascii="Arial" w:eastAsia="SimSun" w:hAnsi="Arial" w:cs="Tahoma"/>
      <w:b/>
      <w:bCs/>
      <w:kern w:val="1"/>
      <w:sz w:val="28"/>
      <w:szCs w:val="28"/>
      <w:lang w:eastAsia="hi-IN" w:bidi="hi-IN"/>
    </w:rPr>
  </w:style>
  <w:style w:type="character" w:customStyle="1" w:styleId="berschrift4Zchn">
    <w:name w:val="Überschrift 4 Zchn"/>
    <w:basedOn w:val="Absatz-Standardschriftart"/>
    <w:link w:val="berschrift4"/>
    <w:rsid w:val="00AD2094"/>
    <w:rPr>
      <w:rFonts w:ascii="Arial" w:eastAsia="SimSun" w:hAnsi="Arial" w:cs="Tahoma"/>
      <w:b/>
      <w:bCs/>
      <w:i/>
      <w:iCs/>
      <w:kern w:val="1"/>
      <w:sz w:val="28"/>
      <w:szCs w:val="28"/>
      <w:lang w:eastAsia="hi-IN" w:bidi="hi-IN"/>
    </w:rPr>
  </w:style>
  <w:style w:type="character" w:customStyle="1" w:styleId="berschrift5Zchn">
    <w:name w:val="Überschrift 5 Zchn"/>
    <w:basedOn w:val="Absatz-Standardschriftart"/>
    <w:link w:val="berschrift5"/>
    <w:rsid w:val="00AD2094"/>
    <w:rPr>
      <w:rFonts w:ascii="Arial" w:eastAsia="SimSun" w:hAnsi="Arial" w:cs="Tahoma"/>
      <w:b/>
      <w:bCs/>
      <w:kern w:val="1"/>
      <w:sz w:val="28"/>
      <w:szCs w:val="28"/>
      <w:lang w:eastAsia="hi-IN" w:bidi="hi-IN"/>
    </w:rPr>
  </w:style>
  <w:style w:type="character" w:customStyle="1" w:styleId="berschrift8Zchn">
    <w:name w:val="Überschrift 8 Zchn"/>
    <w:basedOn w:val="Absatz-Standardschriftart"/>
    <w:link w:val="berschrift8"/>
    <w:rsid w:val="00AD2094"/>
    <w:rPr>
      <w:rFonts w:ascii="Arial" w:eastAsia="SimSun" w:hAnsi="Arial" w:cs="Tahoma"/>
      <w:b/>
      <w:bCs/>
      <w:kern w:val="1"/>
      <w:sz w:val="28"/>
      <w:szCs w:val="28"/>
      <w:lang w:eastAsia="hi-IN" w:bidi="hi-IN"/>
    </w:rPr>
  </w:style>
  <w:style w:type="paragraph" w:customStyle="1" w:styleId="drgrundschrift">
    <w:name w:val="dr_grundschrift"/>
    <w:rsid w:val="00017798"/>
    <w:rPr>
      <w:rFonts w:ascii="Futura Bk" w:eastAsia="Times New Roman" w:hAnsi="Futura Bk"/>
      <w:sz w:val="16"/>
      <w:lang w:val="de-DE" w:eastAsia="de-DE"/>
    </w:rPr>
  </w:style>
  <w:style w:type="paragraph" w:customStyle="1" w:styleId="drstandardtext">
    <w:name w:val="dr_standard_text"/>
    <w:basedOn w:val="drgrundschrift"/>
    <w:rsid w:val="00017798"/>
    <w:pPr>
      <w:spacing w:before="120" w:after="120" w:line="288" w:lineRule="auto"/>
    </w:pPr>
    <w:rPr>
      <w:sz w:val="22"/>
    </w:rPr>
  </w:style>
  <w:style w:type="paragraph" w:styleId="Abbildungsverzeichnis">
    <w:name w:val="table of figures"/>
    <w:basedOn w:val="drstandardtext"/>
    <w:next w:val="drstandardtext"/>
    <w:rsid w:val="00017798"/>
    <w:pPr>
      <w:tabs>
        <w:tab w:val="right" w:leader="dot" w:pos="7359"/>
      </w:tabs>
      <w:spacing w:line="240" w:lineRule="auto"/>
      <w:ind w:left="1701" w:hanging="1701"/>
    </w:pPr>
    <w:rPr>
      <w:noProof/>
    </w:rPr>
  </w:style>
  <w:style w:type="paragraph" w:customStyle="1" w:styleId="drberbasis">
    <w:name w:val="dr_über_basis"/>
    <w:basedOn w:val="drgrundschrift"/>
    <w:rsid w:val="00017798"/>
    <w:pPr>
      <w:keepNext/>
      <w:spacing w:after="160"/>
    </w:pPr>
    <w:rPr>
      <w:rFonts w:cs="Arial"/>
      <w:b/>
    </w:rPr>
  </w:style>
  <w:style w:type="paragraph" w:customStyle="1" w:styleId="draufzhlungbullet1">
    <w:name w:val="dr_aufzählung_bullet_1"/>
    <w:basedOn w:val="drstandardtext"/>
    <w:rsid w:val="00017798"/>
    <w:pPr>
      <w:numPr>
        <w:numId w:val="7"/>
      </w:numPr>
      <w:spacing w:before="60" w:after="60"/>
    </w:pPr>
  </w:style>
  <w:style w:type="paragraph" w:customStyle="1" w:styleId="draufzhlungbullet2">
    <w:name w:val="dr_aufzählung_bullet_2"/>
    <w:basedOn w:val="drstandardtext"/>
    <w:rsid w:val="00017798"/>
    <w:pPr>
      <w:numPr>
        <w:numId w:val="8"/>
      </w:numPr>
      <w:spacing w:before="60" w:after="60"/>
    </w:pPr>
  </w:style>
  <w:style w:type="paragraph" w:customStyle="1" w:styleId="draufzhlungnummeriert">
    <w:name w:val="dr_aufzählung_nummeriert"/>
    <w:basedOn w:val="drstandardtext"/>
    <w:rsid w:val="00017798"/>
    <w:pPr>
      <w:numPr>
        <w:ilvl w:val="8"/>
        <w:numId w:val="13"/>
      </w:numPr>
      <w:spacing w:before="60" w:after="60"/>
      <w:outlineLvl w:val="8"/>
    </w:pPr>
  </w:style>
  <w:style w:type="paragraph" w:customStyle="1" w:styleId="draufzhlungnummeriertstart">
    <w:name w:val="dr_aufzählung_nummeriert_start"/>
    <w:basedOn w:val="drstandardtext"/>
    <w:next w:val="draufzhlungnummeriert"/>
    <w:rsid w:val="00017798"/>
    <w:pPr>
      <w:framePr w:w="113" w:hSpace="227" w:wrap="around" w:vAnchor="text" w:hAnchor="page" w:y="1"/>
      <w:numPr>
        <w:ilvl w:val="7"/>
        <w:numId w:val="13"/>
      </w:numPr>
      <w:shd w:val="solid" w:color="FFFFFF" w:fill="FFFFFF"/>
      <w:spacing w:before="0" w:after="0" w:line="240" w:lineRule="auto"/>
      <w:outlineLvl w:val="7"/>
    </w:pPr>
    <w:rPr>
      <w:color w:val="FF0000"/>
    </w:rPr>
  </w:style>
  <w:style w:type="paragraph" w:customStyle="1" w:styleId="drbildanker">
    <w:name w:val="dr_bildanker"/>
    <w:basedOn w:val="drstandardtext"/>
    <w:next w:val="Beschriftung"/>
    <w:rsid w:val="00017798"/>
    <w:pPr>
      <w:keepNext/>
      <w:spacing w:before="360" w:line="240" w:lineRule="auto"/>
    </w:pPr>
    <w:rPr>
      <w:color w:val="0000FF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17798"/>
    <w:pPr>
      <w:suppressAutoHyphens/>
      <w:spacing w:after="200"/>
      <w:jc w:val="left"/>
    </w:pPr>
    <w:rPr>
      <w:rFonts w:ascii="Times New Roman" w:eastAsia="SimSun" w:hAnsi="Times New Roman" w:cs="Mangal"/>
      <w:b/>
      <w:bCs/>
      <w:color w:val="4F81BD" w:themeColor="accent1"/>
      <w:kern w:val="1"/>
      <w:sz w:val="18"/>
      <w:szCs w:val="16"/>
      <w:lang w:eastAsia="hi-IN" w:bidi="hi-IN"/>
    </w:rPr>
  </w:style>
  <w:style w:type="paragraph" w:customStyle="1" w:styleId="drcodeabsatz">
    <w:name w:val="dr_code_absatz"/>
    <w:basedOn w:val="drstandardtext"/>
    <w:rsid w:val="00017798"/>
    <w:pPr>
      <w:spacing w:line="240" w:lineRule="auto"/>
    </w:pPr>
    <w:rPr>
      <w:rFonts w:ascii="Courier New" w:hAnsi="Courier New"/>
      <w:spacing w:val="-10"/>
      <w:sz w:val="18"/>
      <w:szCs w:val="18"/>
    </w:rPr>
  </w:style>
  <w:style w:type="character" w:customStyle="1" w:styleId="drcodezeichen">
    <w:name w:val="dr_code_zeichen"/>
    <w:basedOn w:val="Absatz-Standardschriftart"/>
    <w:rsid w:val="00017798"/>
    <w:rPr>
      <w:rFonts w:ascii="Courier New" w:hAnsi="Courier New"/>
      <w:spacing w:val="-10"/>
      <w:sz w:val="18"/>
      <w:szCs w:val="18"/>
    </w:rPr>
  </w:style>
  <w:style w:type="paragraph" w:customStyle="1" w:styleId="drdeckblatt">
    <w:name w:val="dr_deckblatt"/>
    <w:basedOn w:val="drgrundschrift"/>
    <w:rsid w:val="00017798"/>
    <w:rPr>
      <w:sz w:val="24"/>
    </w:rPr>
  </w:style>
  <w:style w:type="paragraph" w:customStyle="1" w:styleId="drfusszeile">
    <w:name w:val="dr_fusszeile"/>
    <w:basedOn w:val="drgrundschrift"/>
    <w:rsid w:val="00017798"/>
    <w:pPr>
      <w:pBdr>
        <w:top w:val="single" w:sz="4" w:space="1" w:color="auto"/>
      </w:pBdr>
      <w:tabs>
        <w:tab w:val="right" w:pos="7371"/>
      </w:tabs>
      <w:ind w:left="-1701"/>
    </w:pPr>
    <w:rPr>
      <w:sz w:val="22"/>
    </w:rPr>
  </w:style>
  <w:style w:type="character" w:customStyle="1" w:styleId="drhervorhebung">
    <w:name w:val="dr_hervorhebung"/>
    <w:basedOn w:val="Absatz-Standardschriftart"/>
    <w:rsid w:val="00017798"/>
    <w:rPr>
      <w:b/>
    </w:rPr>
  </w:style>
  <w:style w:type="character" w:customStyle="1" w:styleId="drhochgestellt">
    <w:name w:val="dr_hochgestellt"/>
    <w:basedOn w:val="Absatz-Standardschriftart"/>
    <w:rsid w:val="00017798"/>
    <w:rPr>
      <w:vertAlign w:val="superscript"/>
    </w:rPr>
  </w:style>
  <w:style w:type="paragraph" w:customStyle="1" w:styleId="drkopfzeile">
    <w:name w:val="dr_kopfzeile"/>
    <w:basedOn w:val="drgrundschrift"/>
    <w:rsid w:val="00017798"/>
    <w:pPr>
      <w:pBdr>
        <w:bottom w:val="single" w:sz="4" w:space="1" w:color="auto"/>
      </w:pBdr>
      <w:ind w:left="-1701"/>
      <w:jc w:val="right"/>
    </w:pPr>
    <w:rPr>
      <w:sz w:val="22"/>
    </w:rPr>
  </w:style>
  <w:style w:type="paragraph" w:customStyle="1" w:styleId="drliteraturverzeichnis">
    <w:name w:val="dr_literaturverzeichnis"/>
    <w:basedOn w:val="drstandardtext"/>
    <w:rsid w:val="00017798"/>
    <w:pPr>
      <w:keepLines/>
      <w:spacing w:line="240" w:lineRule="auto"/>
      <w:ind w:left="680" w:hanging="680"/>
    </w:pPr>
  </w:style>
  <w:style w:type="character" w:customStyle="1" w:styleId="drliteraturverzeichnisautor">
    <w:name w:val="dr_literaturverzeichnis_autor"/>
    <w:basedOn w:val="Absatz-Standardschriftart"/>
    <w:rsid w:val="00017798"/>
    <w:rPr>
      <w:b/>
    </w:rPr>
  </w:style>
  <w:style w:type="character" w:customStyle="1" w:styleId="drliteraturverzeichnistitel">
    <w:name w:val="dr_literaturverzeichnis_titel"/>
    <w:basedOn w:val="Absatz-Standardschriftart"/>
    <w:rsid w:val="00017798"/>
    <w:rPr>
      <w:i/>
    </w:rPr>
  </w:style>
  <w:style w:type="paragraph" w:customStyle="1" w:styleId="drmarginalie">
    <w:name w:val="dr_marginalie"/>
    <w:basedOn w:val="drstandardtext"/>
    <w:next w:val="drstandardtext"/>
    <w:rsid w:val="00017798"/>
    <w:pPr>
      <w:framePr w:w="2268" w:hSpace="227" w:wrap="around" w:vAnchor="text" w:hAnchor="page" w:y="1"/>
      <w:shd w:val="solid" w:color="FFFFFF" w:fill="FFFFFF"/>
      <w:spacing w:before="40" w:after="40" w:line="240" w:lineRule="auto"/>
      <w:jc w:val="right"/>
    </w:pPr>
    <w:rPr>
      <w:b/>
      <w:sz w:val="16"/>
    </w:rPr>
  </w:style>
  <w:style w:type="paragraph" w:customStyle="1" w:styleId="drmetaerklrung">
    <w:name w:val="dr_meta_erklärung"/>
    <w:next w:val="drstandardtext"/>
    <w:rsid w:val="00017798"/>
    <w:pPr>
      <w:spacing w:after="40"/>
    </w:pPr>
    <w:rPr>
      <w:rFonts w:ascii="Arial" w:eastAsia="Times New Roman" w:hAnsi="Arial"/>
      <w:color w:val="0000FF"/>
      <w:sz w:val="18"/>
      <w:lang w:val="de-DE" w:eastAsia="de-DE"/>
    </w:rPr>
  </w:style>
  <w:style w:type="paragraph" w:customStyle="1" w:styleId="drquellenangabe">
    <w:name w:val="dr_quellenangabe"/>
    <w:basedOn w:val="drstandardtext"/>
    <w:next w:val="drstandardtext"/>
    <w:rsid w:val="00017798"/>
    <w:rPr>
      <w:sz w:val="18"/>
    </w:rPr>
  </w:style>
  <w:style w:type="paragraph" w:customStyle="1" w:styleId="drtabellenormal">
    <w:name w:val="dr_tabelle_normal"/>
    <w:basedOn w:val="drgrundschrift"/>
    <w:rsid w:val="00017798"/>
    <w:pPr>
      <w:keepNext/>
      <w:spacing w:before="40" w:after="40"/>
    </w:pPr>
    <w:rPr>
      <w:sz w:val="20"/>
    </w:rPr>
  </w:style>
  <w:style w:type="paragraph" w:customStyle="1" w:styleId="drtabellefett">
    <w:name w:val="dr_tabelle_fett"/>
    <w:basedOn w:val="drtabellenormal"/>
    <w:rsid w:val="00017798"/>
    <w:rPr>
      <w:b/>
    </w:rPr>
  </w:style>
  <w:style w:type="character" w:customStyle="1" w:styleId="drtiefgestellt">
    <w:name w:val="dr_tiefgestellt"/>
    <w:basedOn w:val="Absatz-Standardschriftart"/>
    <w:rsid w:val="00017798"/>
    <w:rPr>
      <w:vertAlign w:val="subscript"/>
    </w:rPr>
  </w:style>
  <w:style w:type="paragraph" w:customStyle="1" w:styleId="dr1ohneGliederungsnummer">
    <w:name w:val="dr_Ü1_ohne_Gliederungsnummer"/>
    <w:basedOn w:val="drberbasis"/>
    <w:next w:val="drstandardtext"/>
    <w:rsid w:val="00017798"/>
    <w:pPr>
      <w:outlineLvl w:val="0"/>
    </w:pPr>
    <w:rPr>
      <w:sz w:val="28"/>
    </w:rPr>
  </w:style>
  <w:style w:type="paragraph" w:customStyle="1" w:styleId="dr1Anhang">
    <w:name w:val="dr_Ü1_Anhang"/>
    <w:basedOn w:val="dr1ohneGliederungsnummer"/>
    <w:next w:val="drstandardtext"/>
    <w:rsid w:val="00017798"/>
    <w:pPr>
      <w:numPr>
        <w:ilvl w:val="5"/>
        <w:numId w:val="13"/>
      </w:numPr>
    </w:pPr>
  </w:style>
  <w:style w:type="paragraph" w:customStyle="1" w:styleId="dr1ohneIHVGliederungsnummer">
    <w:name w:val="dr_Ü1_ohne_IHV_Gliederungsnummer"/>
    <w:basedOn w:val="dr1ohneGliederungsnummer"/>
    <w:next w:val="drstandardtext"/>
    <w:rsid w:val="00017798"/>
    <w:pPr>
      <w:outlineLvl w:val="9"/>
    </w:pPr>
  </w:style>
  <w:style w:type="paragraph" w:customStyle="1" w:styleId="dr2ohneGliederungsnummer">
    <w:name w:val="dr_Ü2_ohne_Gliederungsnummer"/>
    <w:basedOn w:val="drberbasis"/>
    <w:next w:val="drstandardtext"/>
    <w:rsid w:val="00017798"/>
    <w:pPr>
      <w:spacing w:before="360"/>
      <w:outlineLvl w:val="1"/>
    </w:pPr>
    <w:rPr>
      <w:sz w:val="26"/>
    </w:rPr>
  </w:style>
  <w:style w:type="paragraph" w:customStyle="1" w:styleId="dr2Anhang">
    <w:name w:val="dr_Ü2_Anhang"/>
    <w:basedOn w:val="dr2ohneGliederungsnummer"/>
    <w:next w:val="drstandardtext"/>
    <w:rsid w:val="00017798"/>
    <w:pPr>
      <w:numPr>
        <w:ilvl w:val="6"/>
        <w:numId w:val="13"/>
      </w:numPr>
    </w:pPr>
  </w:style>
  <w:style w:type="paragraph" w:customStyle="1" w:styleId="dr3ohneGliederungsnummer">
    <w:name w:val="dr_Ü3_ohne_Gliederungsnummer"/>
    <w:basedOn w:val="dr2ohneGliederungsnummer"/>
    <w:next w:val="drstandardtext"/>
    <w:rsid w:val="00017798"/>
    <w:pPr>
      <w:outlineLvl w:val="2"/>
    </w:pPr>
  </w:style>
  <w:style w:type="paragraph" w:customStyle="1" w:styleId="drzitatlang">
    <w:name w:val="dr_zitat_lang"/>
    <w:basedOn w:val="drstandardtext"/>
    <w:next w:val="drstandardtext"/>
    <w:rsid w:val="00017798"/>
    <w:pPr>
      <w:spacing w:before="60" w:after="360" w:line="240" w:lineRule="auto"/>
      <w:ind w:left="454" w:right="454"/>
    </w:pPr>
    <w:rPr>
      <w:sz w:val="20"/>
    </w:rPr>
  </w:style>
  <w:style w:type="paragraph" w:customStyle="1" w:styleId="bung1">
    <w:name w:val="Übung 1"/>
    <w:basedOn w:val="berschrift2"/>
    <w:qFormat/>
    <w:rsid w:val="00FF5937"/>
    <w:pPr>
      <w:pBdr>
        <w:bottom w:val="single" w:sz="36" w:space="1" w:color="C0C0C0"/>
      </w:pBdr>
      <w:suppressAutoHyphens w:val="0"/>
      <w:spacing w:before="240"/>
    </w:pPr>
    <w:rPr>
      <w:rFonts w:ascii="Arial" w:hAnsi="Arial" w:cs="Arial"/>
      <w:iCs/>
      <w:kern w:val="0"/>
      <w:szCs w:val="28"/>
    </w:rPr>
  </w:style>
  <w:style w:type="paragraph" w:customStyle="1" w:styleId="Code">
    <w:name w:val="Code"/>
    <w:basedOn w:val="Standard"/>
    <w:qFormat/>
    <w:rsid w:val="00CF0E9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  <w:autoSpaceDE w:val="0"/>
      <w:autoSpaceDN w:val="0"/>
      <w:adjustRightInd w:val="0"/>
      <w:spacing w:after="0"/>
      <w:ind w:left="1400" w:hanging="680"/>
      <w:jc w:val="left"/>
    </w:pPr>
    <w:rPr>
      <w:rFonts w:ascii="Courier New" w:hAnsi="Courier New" w:cs="Courier New"/>
      <w:color w:val="000000"/>
      <w:lang w:eastAsia="de-CH"/>
    </w:rPr>
  </w:style>
  <w:style w:type="paragraph" w:styleId="Listenabsatz">
    <w:name w:val="List Paragraph"/>
    <w:basedOn w:val="Standard"/>
    <w:uiPriority w:val="34"/>
    <w:qFormat/>
    <w:rsid w:val="00ED3CB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A5119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A5119"/>
    <w:rPr>
      <w:rFonts w:ascii="Tahoma" w:eastAsia="Times New Roman" w:hAnsi="Tahoma" w:cs="Tahoma"/>
      <w:sz w:val="16"/>
      <w:szCs w:val="16"/>
      <w:lang w:eastAsia="de-DE"/>
    </w:rPr>
  </w:style>
  <w:style w:type="table" w:styleId="Tabellenraster">
    <w:name w:val="Table Grid"/>
    <w:basedOn w:val="NormaleTabelle"/>
    <w:uiPriority w:val="59"/>
    <w:rsid w:val="007A5DF9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C3913"/>
    <w:pPr>
      <w:spacing w:after="24"/>
      <w:jc w:val="both"/>
    </w:pPr>
    <w:rPr>
      <w:rFonts w:ascii="Verdana" w:eastAsia="Times New Roman" w:hAnsi="Verdana"/>
      <w:lang w:eastAsia="de-DE"/>
    </w:rPr>
  </w:style>
  <w:style w:type="paragraph" w:styleId="berschrift1">
    <w:name w:val="heading 1"/>
    <w:basedOn w:val="Standard"/>
    <w:next w:val="Textkrper"/>
    <w:link w:val="berschrift1Zchn"/>
    <w:qFormat/>
    <w:rsid w:val="00C04BFB"/>
    <w:pPr>
      <w:spacing w:after="360"/>
      <w:outlineLvl w:val="0"/>
    </w:pPr>
    <w:rPr>
      <w:b/>
      <w:sz w:val="40"/>
    </w:rPr>
  </w:style>
  <w:style w:type="paragraph" w:styleId="berschrift2">
    <w:name w:val="heading 2"/>
    <w:basedOn w:val="Textkrper"/>
    <w:next w:val="Textkrper"/>
    <w:link w:val="berschrift2Zchn"/>
    <w:qFormat/>
    <w:rsid w:val="00C04BFB"/>
    <w:pPr>
      <w:outlineLvl w:val="1"/>
    </w:pPr>
    <w:rPr>
      <w:rFonts w:ascii="Verdana" w:hAnsi="Verdana"/>
      <w:sz w:val="32"/>
      <w:szCs w:val="32"/>
      <w:lang w:eastAsia="de-DE" w:bidi="ar-SA"/>
    </w:rPr>
  </w:style>
  <w:style w:type="paragraph" w:styleId="berschrift3">
    <w:name w:val="heading 3"/>
    <w:basedOn w:val="Standard"/>
    <w:next w:val="Textkrper"/>
    <w:link w:val="berschrift3Zchn"/>
    <w:qFormat/>
    <w:rsid w:val="00AD2094"/>
    <w:pPr>
      <w:keepNext/>
      <w:numPr>
        <w:ilvl w:val="2"/>
        <w:numId w:val="14"/>
      </w:numPr>
      <w:suppressAutoHyphens/>
      <w:spacing w:before="240" w:after="120"/>
      <w:jc w:val="left"/>
      <w:outlineLvl w:val="2"/>
    </w:pPr>
    <w:rPr>
      <w:rFonts w:ascii="Arial" w:eastAsia="SimSun" w:hAnsi="Arial" w:cs="Tahoma"/>
      <w:b/>
      <w:bCs/>
      <w:kern w:val="1"/>
      <w:sz w:val="28"/>
      <w:szCs w:val="28"/>
      <w:lang w:eastAsia="hi-IN" w:bidi="hi-IN"/>
    </w:rPr>
  </w:style>
  <w:style w:type="paragraph" w:styleId="berschrift4">
    <w:name w:val="heading 4"/>
    <w:basedOn w:val="Standard"/>
    <w:next w:val="Textkrper"/>
    <w:link w:val="berschrift4Zchn"/>
    <w:qFormat/>
    <w:rsid w:val="00AD2094"/>
    <w:pPr>
      <w:keepNext/>
      <w:numPr>
        <w:ilvl w:val="3"/>
        <w:numId w:val="13"/>
      </w:numPr>
      <w:suppressAutoHyphens/>
      <w:spacing w:before="240" w:after="120"/>
      <w:jc w:val="left"/>
      <w:outlineLvl w:val="3"/>
    </w:pPr>
    <w:rPr>
      <w:rFonts w:ascii="Arial" w:eastAsia="SimSun" w:hAnsi="Arial" w:cs="Tahoma"/>
      <w:b/>
      <w:bCs/>
      <w:i/>
      <w:iCs/>
      <w:kern w:val="1"/>
      <w:sz w:val="28"/>
      <w:szCs w:val="28"/>
      <w:lang w:eastAsia="hi-IN" w:bidi="hi-IN"/>
    </w:rPr>
  </w:style>
  <w:style w:type="paragraph" w:styleId="berschrift5">
    <w:name w:val="heading 5"/>
    <w:basedOn w:val="Standard"/>
    <w:next w:val="Textkrper"/>
    <w:link w:val="berschrift5Zchn"/>
    <w:qFormat/>
    <w:rsid w:val="00AD2094"/>
    <w:pPr>
      <w:keepNext/>
      <w:numPr>
        <w:ilvl w:val="4"/>
        <w:numId w:val="13"/>
      </w:numPr>
      <w:suppressAutoHyphens/>
      <w:spacing w:before="240" w:after="120"/>
      <w:jc w:val="left"/>
      <w:outlineLvl w:val="4"/>
    </w:pPr>
    <w:rPr>
      <w:rFonts w:ascii="Arial" w:eastAsia="SimSun" w:hAnsi="Arial" w:cs="Tahoma"/>
      <w:b/>
      <w:bCs/>
      <w:kern w:val="1"/>
      <w:sz w:val="28"/>
      <w:szCs w:val="28"/>
      <w:lang w:eastAsia="hi-IN" w:bidi="hi-IN"/>
    </w:rPr>
  </w:style>
  <w:style w:type="paragraph" w:styleId="berschrift8">
    <w:name w:val="heading 8"/>
    <w:basedOn w:val="Standard"/>
    <w:next w:val="Textkrper"/>
    <w:link w:val="berschrift8Zchn"/>
    <w:qFormat/>
    <w:rsid w:val="00AD2094"/>
    <w:pPr>
      <w:keepNext/>
      <w:suppressAutoHyphens/>
      <w:spacing w:before="240" w:after="120"/>
      <w:jc w:val="left"/>
      <w:outlineLvl w:val="7"/>
    </w:pPr>
    <w:rPr>
      <w:rFonts w:ascii="Arial" w:eastAsia="SimSun" w:hAnsi="Arial" w:cs="Tahoma"/>
      <w:b/>
      <w:bCs/>
      <w:kern w:val="1"/>
      <w:sz w:val="28"/>
      <w:szCs w:val="28"/>
      <w:lang w:eastAsia="hi-I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C04BFB"/>
    <w:rPr>
      <w:rFonts w:ascii="Verdana" w:eastAsia="Times New Roman" w:hAnsi="Verdana"/>
      <w:b/>
      <w:sz w:val="40"/>
      <w:lang w:eastAsia="de-DE"/>
    </w:rPr>
  </w:style>
  <w:style w:type="paragraph" w:styleId="Textkrper">
    <w:name w:val="Body Text"/>
    <w:basedOn w:val="Standard"/>
    <w:link w:val="TextkrperZchn"/>
    <w:uiPriority w:val="99"/>
    <w:unhideWhenUsed/>
    <w:rsid w:val="00AD2094"/>
    <w:pPr>
      <w:suppressAutoHyphens/>
      <w:spacing w:after="120"/>
      <w:jc w:val="left"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character" w:customStyle="1" w:styleId="TextkrperZchn">
    <w:name w:val="Textkörper Zchn"/>
    <w:basedOn w:val="Absatz-Standardschriftart"/>
    <w:link w:val="Textkrper"/>
    <w:uiPriority w:val="99"/>
    <w:rsid w:val="00AD2094"/>
    <w:rPr>
      <w:rFonts w:eastAsia="SimSun" w:cs="Mangal"/>
      <w:kern w:val="1"/>
      <w:sz w:val="24"/>
      <w:szCs w:val="21"/>
      <w:lang w:eastAsia="hi-IN" w:bidi="hi-IN"/>
    </w:rPr>
  </w:style>
  <w:style w:type="character" w:customStyle="1" w:styleId="berschrift2Zchn">
    <w:name w:val="Überschrift 2 Zchn"/>
    <w:basedOn w:val="Absatz-Standardschriftart"/>
    <w:link w:val="berschrift2"/>
    <w:rsid w:val="00C04BFB"/>
    <w:rPr>
      <w:rFonts w:ascii="Verdana" w:eastAsia="SimSun" w:hAnsi="Verdana" w:cs="Mangal"/>
      <w:kern w:val="1"/>
      <w:sz w:val="32"/>
      <w:szCs w:val="32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AD2094"/>
    <w:rPr>
      <w:rFonts w:ascii="Arial" w:eastAsia="SimSun" w:hAnsi="Arial" w:cs="Tahoma"/>
      <w:b/>
      <w:bCs/>
      <w:kern w:val="1"/>
      <w:sz w:val="28"/>
      <w:szCs w:val="28"/>
      <w:lang w:eastAsia="hi-IN" w:bidi="hi-IN"/>
    </w:rPr>
  </w:style>
  <w:style w:type="character" w:customStyle="1" w:styleId="berschrift4Zchn">
    <w:name w:val="Überschrift 4 Zchn"/>
    <w:basedOn w:val="Absatz-Standardschriftart"/>
    <w:link w:val="berschrift4"/>
    <w:rsid w:val="00AD2094"/>
    <w:rPr>
      <w:rFonts w:ascii="Arial" w:eastAsia="SimSun" w:hAnsi="Arial" w:cs="Tahoma"/>
      <w:b/>
      <w:bCs/>
      <w:i/>
      <w:iCs/>
      <w:kern w:val="1"/>
      <w:sz w:val="28"/>
      <w:szCs w:val="28"/>
      <w:lang w:eastAsia="hi-IN" w:bidi="hi-IN"/>
    </w:rPr>
  </w:style>
  <w:style w:type="character" w:customStyle="1" w:styleId="berschrift5Zchn">
    <w:name w:val="Überschrift 5 Zchn"/>
    <w:basedOn w:val="Absatz-Standardschriftart"/>
    <w:link w:val="berschrift5"/>
    <w:rsid w:val="00AD2094"/>
    <w:rPr>
      <w:rFonts w:ascii="Arial" w:eastAsia="SimSun" w:hAnsi="Arial" w:cs="Tahoma"/>
      <w:b/>
      <w:bCs/>
      <w:kern w:val="1"/>
      <w:sz w:val="28"/>
      <w:szCs w:val="28"/>
      <w:lang w:eastAsia="hi-IN" w:bidi="hi-IN"/>
    </w:rPr>
  </w:style>
  <w:style w:type="character" w:customStyle="1" w:styleId="berschrift8Zchn">
    <w:name w:val="Überschrift 8 Zchn"/>
    <w:basedOn w:val="Absatz-Standardschriftart"/>
    <w:link w:val="berschrift8"/>
    <w:rsid w:val="00AD2094"/>
    <w:rPr>
      <w:rFonts w:ascii="Arial" w:eastAsia="SimSun" w:hAnsi="Arial" w:cs="Tahoma"/>
      <w:b/>
      <w:bCs/>
      <w:kern w:val="1"/>
      <w:sz w:val="28"/>
      <w:szCs w:val="28"/>
      <w:lang w:eastAsia="hi-IN" w:bidi="hi-IN"/>
    </w:rPr>
  </w:style>
  <w:style w:type="paragraph" w:customStyle="1" w:styleId="drgrundschrift">
    <w:name w:val="dr_grundschrift"/>
    <w:rsid w:val="00017798"/>
    <w:rPr>
      <w:rFonts w:ascii="Futura Bk" w:eastAsia="Times New Roman" w:hAnsi="Futura Bk"/>
      <w:sz w:val="16"/>
      <w:lang w:val="de-DE" w:eastAsia="de-DE"/>
    </w:rPr>
  </w:style>
  <w:style w:type="paragraph" w:customStyle="1" w:styleId="drstandardtext">
    <w:name w:val="dr_standard_text"/>
    <w:basedOn w:val="drgrundschrift"/>
    <w:rsid w:val="00017798"/>
    <w:pPr>
      <w:spacing w:before="120" w:after="120" w:line="288" w:lineRule="auto"/>
    </w:pPr>
    <w:rPr>
      <w:sz w:val="22"/>
    </w:rPr>
  </w:style>
  <w:style w:type="paragraph" w:styleId="Abbildungsverzeichnis">
    <w:name w:val="table of figures"/>
    <w:basedOn w:val="drstandardtext"/>
    <w:next w:val="drstandardtext"/>
    <w:rsid w:val="00017798"/>
    <w:pPr>
      <w:tabs>
        <w:tab w:val="right" w:leader="dot" w:pos="7359"/>
      </w:tabs>
      <w:spacing w:line="240" w:lineRule="auto"/>
      <w:ind w:left="1701" w:hanging="1701"/>
    </w:pPr>
    <w:rPr>
      <w:noProof/>
    </w:rPr>
  </w:style>
  <w:style w:type="paragraph" w:customStyle="1" w:styleId="drberbasis">
    <w:name w:val="dr_über_basis"/>
    <w:basedOn w:val="drgrundschrift"/>
    <w:rsid w:val="00017798"/>
    <w:pPr>
      <w:keepNext/>
      <w:spacing w:after="160"/>
    </w:pPr>
    <w:rPr>
      <w:rFonts w:cs="Arial"/>
      <w:b/>
    </w:rPr>
  </w:style>
  <w:style w:type="paragraph" w:customStyle="1" w:styleId="draufzhlungbullet1">
    <w:name w:val="dr_aufzählung_bullet_1"/>
    <w:basedOn w:val="drstandardtext"/>
    <w:rsid w:val="00017798"/>
    <w:pPr>
      <w:numPr>
        <w:numId w:val="7"/>
      </w:numPr>
      <w:spacing w:before="60" w:after="60"/>
    </w:pPr>
  </w:style>
  <w:style w:type="paragraph" w:customStyle="1" w:styleId="draufzhlungbullet2">
    <w:name w:val="dr_aufzählung_bullet_2"/>
    <w:basedOn w:val="drstandardtext"/>
    <w:rsid w:val="00017798"/>
    <w:pPr>
      <w:numPr>
        <w:numId w:val="8"/>
      </w:numPr>
      <w:spacing w:before="60" w:after="60"/>
    </w:pPr>
  </w:style>
  <w:style w:type="paragraph" w:customStyle="1" w:styleId="draufzhlungnummeriert">
    <w:name w:val="dr_aufzählung_nummeriert"/>
    <w:basedOn w:val="drstandardtext"/>
    <w:rsid w:val="00017798"/>
    <w:pPr>
      <w:numPr>
        <w:ilvl w:val="8"/>
        <w:numId w:val="13"/>
      </w:numPr>
      <w:spacing w:before="60" w:after="60"/>
      <w:outlineLvl w:val="8"/>
    </w:pPr>
  </w:style>
  <w:style w:type="paragraph" w:customStyle="1" w:styleId="draufzhlungnummeriertstart">
    <w:name w:val="dr_aufzählung_nummeriert_start"/>
    <w:basedOn w:val="drstandardtext"/>
    <w:next w:val="draufzhlungnummeriert"/>
    <w:rsid w:val="00017798"/>
    <w:pPr>
      <w:framePr w:w="113" w:hSpace="227" w:wrap="around" w:vAnchor="text" w:hAnchor="page" w:y="1"/>
      <w:numPr>
        <w:ilvl w:val="7"/>
        <w:numId w:val="13"/>
      </w:numPr>
      <w:shd w:val="solid" w:color="FFFFFF" w:fill="FFFFFF"/>
      <w:spacing w:before="0" w:after="0" w:line="240" w:lineRule="auto"/>
      <w:outlineLvl w:val="7"/>
    </w:pPr>
    <w:rPr>
      <w:color w:val="FF0000"/>
    </w:rPr>
  </w:style>
  <w:style w:type="paragraph" w:customStyle="1" w:styleId="drbildanker">
    <w:name w:val="dr_bildanker"/>
    <w:basedOn w:val="drstandardtext"/>
    <w:next w:val="Beschriftung"/>
    <w:rsid w:val="00017798"/>
    <w:pPr>
      <w:keepNext/>
      <w:spacing w:before="360" w:line="240" w:lineRule="auto"/>
    </w:pPr>
    <w:rPr>
      <w:color w:val="0000FF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17798"/>
    <w:pPr>
      <w:suppressAutoHyphens/>
      <w:spacing w:after="200"/>
      <w:jc w:val="left"/>
    </w:pPr>
    <w:rPr>
      <w:rFonts w:ascii="Times New Roman" w:eastAsia="SimSun" w:hAnsi="Times New Roman" w:cs="Mangal"/>
      <w:b/>
      <w:bCs/>
      <w:color w:val="4F81BD" w:themeColor="accent1"/>
      <w:kern w:val="1"/>
      <w:sz w:val="18"/>
      <w:szCs w:val="16"/>
      <w:lang w:eastAsia="hi-IN" w:bidi="hi-IN"/>
    </w:rPr>
  </w:style>
  <w:style w:type="paragraph" w:customStyle="1" w:styleId="drcodeabsatz">
    <w:name w:val="dr_code_absatz"/>
    <w:basedOn w:val="drstandardtext"/>
    <w:rsid w:val="00017798"/>
    <w:pPr>
      <w:spacing w:line="240" w:lineRule="auto"/>
    </w:pPr>
    <w:rPr>
      <w:rFonts w:ascii="Courier New" w:hAnsi="Courier New"/>
      <w:spacing w:val="-10"/>
      <w:sz w:val="18"/>
      <w:szCs w:val="18"/>
    </w:rPr>
  </w:style>
  <w:style w:type="character" w:customStyle="1" w:styleId="drcodezeichen">
    <w:name w:val="dr_code_zeichen"/>
    <w:basedOn w:val="Absatz-Standardschriftart"/>
    <w:rsid w:val="00017798"/>
    <w:rPr>
      <w:rFonts w:ascii="Courier New" w:hAnsi="Courier New"/>
      <w:spacing w:val="-10"/>
      <w:sz w:val="18"/>
      <w:szCs w:val="18"/>
    </w:rPr>
  </w:style>
  <w:style w:type="paragraph" w:customStyle="1" w:styleId="drdeckblatt">
    <w:name w:val="dr_deckblatt"/>
    <w:basedOn w:val="drgrundschrift"/>
    <w:rsid w:val="00017798"/>
    <w:rPr>
      <w:sz w:val="24"/>
    </w:rPr>
  </w:style>
  <w:style w:type="paragraph" w:customStyle="1" w:styleId="drfusszeile">
    <w:name w:val="dr_fusszeile"/>
    <w:basedOn w:val="drgrundschrift"/>
    <w:rsid w:val="00017798"/>
    <w:pPr>
      <w:pBdr>
        <w:top w:val="single" w:sz="4" w:space="1" w:color="auto"/>
      </w:pBdr>
      <w:tabs>
        <w:tab w:val="right" w:pos="7371"/>
      </w:tabs>
      <w:ind w:left="-1701"/>
    </w:pPr>
    <w:rPr>
      <w:sz w:val="22"/>
    </w:rPr>
  </w:style>
  <w:style w:type="character" w:customStyle="1" w:styleId="drhervorhebung">
    <w:name w:val="dr_hervorhebung"/>
    <w:basedOn w:val="Absatz-Standardschriftart"/>
    <w:rsid w:val="00017798"/>
    <w:rPr>
      <w:b/>
    </w:rPr>
  </w:style>
  <w:style w:type="character" w:customStyle="1" w:styleId="drhochgestellt">
    <w:name w:val="dr_hochgestellt"/>
    <w:basedOn w:val="Absatz-Standardschriftart"/>
    <w:rsid w:val="00017798"/>
    <w:rPr>
      <w:vertAlign w:val="superscript"/>
    </w:rPr>
  </w:style>
  <w:style w:type="paragraph" w:customStyle="1" w:styleId="drkopfzeile">
    <w:name w:val="dr_kopfzeile"/>
    <w:basedOn w:val="drgrundschrift"/>
    <w:rsid w:val="00017798"/>
    <w:pPr>
      <w:pBdr>
        <w:bottom w:val="single" w:sz="4" w:space="1" w:color="auto"/>
      </w:pBdr>
      <w:ind w:left="-1701"/>
      <w:jc w:val="right"/>
    </w:pPr>
    <w:rPr>
      <w:sz w:val="22"/>
    </w:rPr>
  </w:style>
  <w:style w:type="paragraph" w:customStyle="1" w:styleId="drliteraturverzeichnis">
    <w:name w:val="dr_literaturverzeichnis"/>
    <w:basedOn w:val="drstandardtext"/>
    <w:rsid w:val="00017798"/>
    <w:pPr>
      <w:keepLines/>
      <w:spacing w:line="240" w:lineRule="auto"/>
      <w:ind w:left="680" w:hanging="680"/>
    </w:pPr>
  </w:style>
  <w:style w:type="character" w:customStyle="1" w:styleId="drliteraturverzeichnisautor">
    <w:name w:val="dr_literaturverzeichnis_autor"/>
    <w:basedOn w:val="Absatz-Standardschriftart"/>
    <w:rsid w:val="00017798"/>
    <w:rPr>
      <w:b/>
    </w:rPr>
  </w:style>
  <w:style w:type="character" w:customStyle="1" w:styleId="drliteraturverzeichnistitel">
    <w:name w:val="dr_literaturverzeichnis_titel"/>
    <w:basedOn w:val="Absatz-Standardschriftart"/>
    <w:rsid w:val="00017798"/>
    <w:rPr>
      <w:i/>
    </w:rPr>
  </w:style>
  <w:style w:type="paragraph" w:customStyle="1" w:styleId="drmarginalie">
    <w:name w:val="dr_marginalie"/>
    <w:basedOn w:val="drstandardtext"/>
    <w:next w:val="drstandardtext"/>
    <w:rsid w:val="00017798"/>
    <w:pPr>
      <w:framePr w:w="2268" w:hSpace="227" w:wrap="around" w:vAnchor="text" w:hAnchor="page" w:y="1"/>
      <w:shd w:val="solid" w:color="FFFFFF" w:fill="FFFFFF"/>
      <w:spacing w:before="40" w:after="40" w:line="240" w:lineRule="auto"/>
      <w:jc w:val="right"/>
    </w:pPr>
    <w:rPr>
      <w:b/>
      <w:sz w:val="16"/>
    </w:rPr>
  </w:style>
  <w:style w:type="paragraph" w:customStyle="1" w:styleId="drmetaerklrung">
    <w:name w:val="dr_meta_erklärung"/>
    <w:next w:val="drstandardtext"/>
    <w:rsid w:val="00017798"/>
    <w:pPr>
      <w:spacing w:after="40"/>
    </w:pPr>
    <w:rPr>
      <w:rFonts w:ascii="Arial" w:eastAsia="Times New Roman" w:hAnsi="Arial"/>
      <w:color w:val="0000FF"/>
      <w:sz w:val="18"/>
      <w:lang w:val="de-DE" w:eastAsia="de-DE"/>
    </w:rPr>
  </w:style>
  <w:style w:type="paragraph" w:customStyle="1" w:styleId="drquellenangabe">
    <w:name w:val="dr_quellenangabe"/>
    <w:basedOn w:val="drstandardtext"/>
    <w:next w:val="drstandardtext"/>
    <w:rsid w:val="00017798"/>
    <w:rPr>
      <w:sz w:val="18"/>
    </w:rPr>
  </w:style>
  <w:style w:type="paragraph" w:customStyle="1" w:styleId="drtabellenormal">
    <w:name w:val="dr_tabelle_normal"/>
    <w:basedOn w:val="drgrundschrift"/>
    <w:rsid w:val="00017798"/>
    <w:pPr>
      <w:keepNext/>
      <w:spacing w:before="40" w:after="40"/>
    </w:pPr>
    <w:rPr>
      <w:sz w:val="20"/>
    </w:rPr>
  </w:style>
  <w:style w:type="paragraph" w:customStyle="1" w:styleId="drtabellefett">
    <w:name w:val="dr_tabelle_fett"/>
    <w:basedOn w:val="drtabellenormal"/>
    <w:rsid w:val="00017798"/>
    <w:rPr>
      <w:b/>
    </w:rPr>
  </w:style>
  <w:style w:type="character" w:customStyle="1" w:styleId="drtiefgestellt">
    <w:name w:val="dr_tiefgestellt"/>
    <w:basedOn w:val="Absatz-Standardschriftart"/>
    <w:rsid w:val="00017798"/>
    <w:rPr>
      <w:vertAlign w:val="subscript"/>
    </w:rPr>
  </w:style>
  <w:style w:type="paragraph" w:customStyle="1" w:styleId="dr1ohneGliederungsnummer">
    <w:name w:val="dr_Ü1_ohne_Gliederungsnummer"/>
    <w:basedOn w:val="drberbasis"/>
    <w:next w:val="drstandardtext"/>
    <w:rsid w:val="00017798"/>
    <w:pPr>
      <w:outlineLvl w:val="0"/>
    </w:pPr>
    <w:rPr>
      <w:sz w:val="28"/>
    </w:rPr>
  </w:style>
  <w:style w:type="paragraph" w:customStyle="1" w:styleId="dr1Anhang">
    <w:name w:val="dr_Ü1_Anhang"/>
    <w:basedOn w:val="dr1ohneGliederungsnummer"/>
    <w:next w:val="drstandardtext"/>
    <w:rsid w:val="00017798"/>
    <w:pPr>
      <w:numPr>
        <w:ilvl w:val="5"/>
        <w:numId w:val="13"/>
      </w:numPr>
    </w:pPr>
  </w:style>
  <w:style w:type="paragraph" w:customStyle="1" w:styleId="dr1ohneIHVGliederungsnummer">
    <w:name w:val="dr_Ü1_ohne_IHV_Gliederungsnummer"/>
    <w:basedOn w:val="dr1ohneGliederungsnummer"/>
    <w:next w:val="drstandardtext"/>
    <w:rsid w:val="00017798"/>
    <w:pPr>
      <w:outlineLvl w:val="9"/>
    </w:pPr>
  </w:style>
  <w:style w:type="paragraph" w:customStyle="1" w:styleId="dr2ohneGliederungsnummer">
    <w:name w:val="dr_Ü2_ohne_Gliederungsnummer"/>
    <w:basedOn w:val="drberbasis"/>
    <w:next w:val="drstandardtext"/>
    <w:rsid w:val="00017798"/>
    <w:pPr>
      <w:spacing w:before="360"/>
      <w:outlineLvl w:val="1"/>
    </w:pPr>
    <w:rPr>
      <w:sz w:val="26"/>
    </w:rPr>
  </w:style>
  <w:style w:type="paragraph" w:customStyle="1" w:styleId="dr2Anhang">
    <w:name w:val="dr_Ü2_Anhang"/>
    <w:basedOn w:val="dr2ohneGliederungsnummer"/>
    <w:next w:val="drstandardtext"/>
    <w:rsid w:val="00017798"/>
    <w:pPr>
      <w:numPr>
        <w:ilvl w:val="6"/>
        <w:numId w:val="13"/>
      </w:numPr>
    </w:pPr>
  </w:style>
  <w:style w:type="paragraph" w:customStyle="1" w:styleId="dr3ohneGliederungsnummer">
    <w:name w:val="dr_Ü3_ohne_Gliederungsnummer"/>
    <w:basedOn w:val="dr2ohneGliederungsnummer"/>
    <w:next w:val="drstandardtext"/>
    <w:rsid w:val="00017798"/>
    <w:pPr>
      <w:outlineLvl w:val="2"/>
    </w:pPr>
  </w:style>
  <w:style w:type="paragraph" w:customStyle="1" w:styleId="drzitatlang">
    <w:name w:val="dr_zitat_lang"/>
    <w:basedOn w:val="drstandardtext"/>
    <w:next w:val="drstandardtext"/>
    <w:rsid w:val="00017798"/>
    <w:pPr>
      <w:spacing w:before="60" w:after="360" w:line="240" w:lineRule="auto"/>
      <w:ind w:left="454" w:right="454"/>
    </w:pPr>
    <w:rPr>
      <w:sz w:val="20"/>
    </w:rPr>
  </w:style>
  <w:style w:type="paragraph" w:customStyle="1" w:styleId="bung1">
    <w:name w:val="Übung 1"/>
    <w:basedOn w:val="berschrift2"/>
    <w:qFormat/>
    <w:rsid w:val="00FF5937"/>
    <w:pPr>
      <w:pBdr>
        <w:bottom w:val="single" w:sz="36" w:space="1" w:color="C0C0C0"/>
      </w:pBdr>
      <w:suppressAutoHyphens w:val="0"/>
      <w:spacing w:before="240"/>
    </w:pPr>
    <w:rPr>
      <w:rFonts w:ascii="Arial" w:hAnsi="Arial" w:cs="Arial"/>
      <w:iCs/>
      <w:kern w:val="0"/>
      <w:szCs w:val="28"/>
    </w:rPr>
  </w:style>
  <w:style w:type="paragraph" w:customStyle="1" w:styleId="Code">
    <w:name w:val="Code"/>
    <w:basedOn w:val="Standard"/>
    <w:qFormat/>
    <w:rsid w:val="00CF0E9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  <w:autoSpaceDE w:val="0"/>
      <w:autoSpaceDN w:val="0"/>
      <w:adjustRightInd w:val="0"/>
      <w:spacing w:after="0"/>
      <w:ind w:left="1400" w:hanging="680"/>
      <w:jc w:val="left"/>
    </w:pPr>
    <w:rPr>
      <w:rFonts w:ascii="Courier New" w:hAnsi="Courier New" w:cs="Courier New"/>
      <w:color w:val="000000"/>
      <w:lang w:eastAsia="de-CH"/>
    </w:rPr>
  </w:style>
  <w:style w:type="paragraph" w:styleId="Listenabsatz">
    <w:name w:val="List Paragraph"/>
    <w:basedOn w:val="Standard"/>
    <w:uiPriority w:val="34"/>
    <w:qFormat/>
    <w:rsid w:val="00ED3CB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A5119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A5119"/>
    <w:rPr>
      <w:rFonts w:ascii="Tahoma" w:eastAsia="Times New Roman" w:hAnsi="Tahoma" w:cs="Tahoma"/>
      <w:sz w:val="16"/>
      <w:szCs w:val="16"/>
      <w:lang w:eastAsia="de-DE"/>
    </w:rPr>
  </w:style>
  <w:style w:type="table" w:styleId="Tabellenraster">
    <w:name w:val="Table Grid"/>
    <w:basedOn w:val="NormaleTabelle"/>
    <w:uiPriority w:val="59"/>
    <w:rsid w:val="007A5DF9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1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ule\Module\Modul326\Laura\m326\01_OOA_Anwendungsf&#228;lle\01_AF_Dokumentations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01_AF_Dokumentationsvorlage.dotx</Template>
  <TotalTime>0</TotalTime>
  <Pages>13</Pages>
  <Words>516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</dc:creator>
  <cp:lastModifiedBy>bbw</cp:lastModifiedBy>
  <cp:revision>40</cp:revision>
  <cp:lastPrinted>2016-05-31T12:06:00Z</cp:lastPrinted>
  <dcterms:created xsi:type="dcterms:W3CDTF">2016-04-05T10:42:00Z</dcterms:created>
  <dcterms:modified xsi:type="dcterms:W3CDTF">2016-06-07T09:36:00Z</dcterms:modified>
</cp:coreProperties>
</file>